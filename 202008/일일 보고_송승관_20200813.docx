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4E145FA3" w:rsidR="00AD4F47" w:rsidRPr="00A1325D" w:rsidRDefault="00266DE8" w:rsidP="00712926">
      <w:pPr>
        <w:pStyle w:val="a3"/>
        <w:spacing w:after="480"/>
        <w:rPr>
          <w:rFonts w:asciiTheme="minorEastAsia" w:hAnsiTheme="minorEastAsia" w:cs="Arial" w:hint="eastAsia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>8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EE6932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E343C5">
        <w:rPr>
          <w:rFonts w:asciiTheme="minorEastAsia" w:hAnsiTheme="minorEastAsia" w:cs="Arial"/>
          <w:color w:val="0070C0"/>
          <w:sz w:val="36"/>
          <w:lang w:eastAsia="ko-KR"/>
        </w:rPr>
        <w:t>3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B62248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EE6932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E343C5">
        <w:rPr>
          <w:rFonts w:asciiTheme="minorEastAsia" w:hAnsiTheme="minorEastAsia" w:cs="Arial" w:hint="eastAsia"/>
          <w:color w:val="0070C0"/>
          <w:sz w:val="36"/>
          <w:lang w:eastAsia="ko-KR"/>
        </w:rPr>
        <w:t>팀솔루션 제품</w:t>
      </w:r>
      <w:r w:rsidR="00E343C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E343C5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기획 세미나 외 </w:t>
      </w:r>
      <w:r w:rsidR="00F37DF1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F37DF1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68ADB9C5" w14:textId="1FEA1B98" w:rsidR="004E2814" w:rsidRDefault="008E662A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8070773" w:history="1">
        <w:r w:rsidR="004E2814" w:rsidRPr="005B3DB0">
          <w:rPr>
            <w:rStyle w:val="a5"/>
            <w:noProof/>
          </w:rPr>
          <w:t>1</w:t>
        </w:r>
        <w:r w:rsidR="004E2814">
          <w:rPr>
            <w:noProof/>
            <w:kern w:val="2"/>
            <w:sz w:val="20"/>
            <w:lang w:eastAsia="ko-KR"/>
          </w:rPr>
          <w:tab/>
        </w:r>
        <w:r w:rsidR="004E2814" w:rsidRPr="005B3DB0">
          <w:rPr>
            <w:rStyle w:val="a5"/>
            <w:noProof/>
          </w:rPr>
          <w:t>금일</w:t>
        </w:r>
        <w:r w:rsidR="004E2814" w:rsidRPr="005B3DB0">
          <w:rPr>
            <w:rStyle w:val="a5"/>
            <w:noProof/>
          </w:rPr>
          <w:t xml:space="preserve"> </w:t>
        </w:r>
        <w:r w:rsidR="004E2814" w:rsidRPr="005B3DB0">
          <w:rPr>
            <w:rStyle w:val="a5"/>
            <w:noProof/>
          </w:rPr>
          <w:t>업무</w:t>
        </w:r>
        <w:r w:rsidR="004E2814">
          <w:rPr>
            <w:noProof/>
            <w:webHidden/>
          </w:rPr>
          <w:tab/>
        </w:r>
        <w:r w:rsidR="004E2814">
          <w:rPr>
            <w:noProof/>
            <w:webHidden/>
          </w:rPr>
          <w:fldChar w:fldCharType="begin"/>
        </w:r>
        <w:r w:rsidR="004E2814">
          <w:rPr>
            <w:noProof/>
            <w:webHidden/>
          </w:rPr>
          <w:instrText xml:space="preserve"> PAGEREF _Toc48070773 \h </w:instrText>
        </w:r>
        <w:r w:rsidR="004E2814">
          <w:rPr>
            <w:noProof/>
            <w:webHidden/>
          </w:rPr>
        </w:r>
        <w:r w:rsidR="004E2814">
          <w:rPr>
            <w:noProof/>
            <w:webHidden/>
          </w:rPr>
          <w:fldChar w:fldCharType="separate"/>
        </w:r>
        <w:r w:rsidR="004E2814">
          <w:rPr>
            <w:noProof/>
            <w:webHidden/>
          </w:rPr>
          <w:t>3</w:t>
        </w:r>
        <w:r w:rsidR="004E2814">
          <w:rPr>
            <w:noProof/>
            <w:webHidden/>
          </w:rPr>
          <w:fldChar w:fldCharType="end"/>
        </w:r>
      </w:hyperlink>
    </w:p>
    <w:p w14:paraId="6BBCA077" w14:textId="2297DF2C" w:rsidR="004E2814" w:rsidRDefault="00192231">
      <w:pPr>
        <w:pStyle w:val="20"/>
        <w:rPr>
          <w:kern w:val="2"/>
          <w:sz w:val="20"/>
          <w:lang w:eastAsia="ko-KR"/>
        </w:rPr>
      </w:pPr>
      <w:hyperlink w:anchor="_Toc48070774" w:history="1">
        <w:r w:rsidR="004E2814" w:rsidRPr="005B3DB0">
          <w:rPr>
            <w:rStyle w:val="a5"/>
          </w:rPr>
          <w:t>1.1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 xml:space="preserve">AI Edge </w:t>
        </w:r>
        <w:r w:rsidR="004E2814" w:rsidRPr="005B3DB0">
          <w:rPr>
            <w:rStyle w:val="a5"/>
          </w:rPr>
          <w:t>통관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등록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_Toc48070774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3E64F6A2" w14:textId="057F36CB" w:rsidR="004E2814" w:rsidRDefault="00192231">
      <w:pPr>
        <w:pStyle w:val="20"/>
        <w:rPr>
          <w:kern w:val="2"/>
          <w:sz w:val="20"/>
          <w:lang w:eastAsia="ko-KR"/>
        </w:rPr>
      </w:pPr>
      <w:hyperlink w:anchor="_Toc48070775" w:history="1">
        <w:r w:rsidR="004E2814" w:rsidRPr="005B3DB0">
          <w:rPr>
            <w:rStyle w:val="a5"/>
          </w:rPr>
          <w:t>1.2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>제품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기획</w:t>
        </w:r>
        <w:r w:rsidR="004E2814" w:rsidRPr="005B3DB0">
          <w:rPr>
            <w:rStyle w:val="a5"/>
          </w:rPr>
          <w:t xml:space="preserve"> – </w:t>
        </w:r>
        <w:r w:rsidR="004E2814" w:rsidRPr="005B3DB0">
          <w:rPr>
            <w:rStyle w:val="a5"/>
          </w:rPr>
          <w:t>세미나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참여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_Toc48070775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42567301" w14:textId="25469DF6" w:rsidR="004E2814" w:rsidRDefault="00192231">
      <w:pPr>
        <w:pStyle w:val="20"/>
        <w:rPr>
          <w:kern w:val="2"/>
          <w:sz w:val="20"/>
          <w:lang w:eastAsia="ko-KR"/>
        </w:rPr>
      </w:pPr>
      <w:hyperlink w:anchor="_Toc48070776" w:history="1">
        <w:r w:rsidR="004E2814" w:rsidRPr="005B3DB0">
          <w:rPr>
            <w:rStyle w:val="a5"/>
          </w:rPr>
          <w:t>1.3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>메리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격주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회의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참여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_Toc48070776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0986B227" w14:textId="4E947F07" w:rsidR="004E2814" w:rsidRDefault="00192231">
      <w:pPr>
        <w:pStyle w:val="20"/>
        <w:rPr>
          <w:kern w:val="2"/>
          <w:sz w:val="20"/>
          <w:lang w:eastAsia="ko-KR"/>
        </w:rPr>
      </w:pPr>
      <w:hyperlink w:anchor="_Toc48070777" w:history="1">
        <w:r w:rsidR="004E2814" w:rsidRPr="005B3DB0">
          <w:rPr>
            <w:rStyle w:val="a5"/>
          </w:rPr>
          <w:t>1.4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>세미나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회의록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작성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_Toc48070777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0F6D2BE8" w14:textId="7A669E0B" w:rsidR="004E2814" w:rsidRDefault="00192231">
      <w:pPr>
        <w:pStyle w:val="20"/>
        <w:rPr>
          <w:kern w:val="2"/>
          <w:sz w:val="20"/>
          <w:lang w:eastAsia="ko-KR"/>
        </w:rPr>
      </w:pPr>
      <w:hyperlink w:anchor="_Toc48070778" w:history="1">
        <w:r w:rsidR="004E2814" w:rsidRPr="005B3DB0">
          <w:rPr>
            <w:rStyle w:val="a5"/>
          </w:rPr>
          <w:t>1.5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>메리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격주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회의록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작성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_Toc48070778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6A3A1D6C" w14:textId="2841E761" w:rsidR="004E2814" w:rsidRDefault="00192231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8070779" w:history="1">
        <w:r w:rsidR="004E2814" w:rsidRPr="005B3DB0">
          <w:rPr>
            <w:rStyle w:val="a5"/>
            <w:noProof/>
          </w:rPr>
          <w:t>2</w:t>
        </w:r>
        <w:r w:rsidR="004E2814">
          <w:rPr>
            <w:noProof/>
            <w:kern w:val="2"/>
            <w:sz w:val="20"/>
            <w:lang w:eastAsia="ko-KR"/>
          </w:rPr>
          <w:tab/>
        </w:r>
        <w:r w:rsidR="004E2814" w:rsidRPr="005B3DB0">
          <w:rPr>
            <w:rStyle w:val="a5"/>
            <w:noProof/>
          </w:rPr>
          <w:t>예정된</w:t>
        </w:r>
        <w:r w:rsidR="004E2814" w:rsidRPr="005B3DB0">
          <w:rPr>
            <w:rStyle w:val="a5"/>
            <w:noProof/>
          </w:rPr>
          <w:t xml:space="preserve"> </w:t>
        </w:r>
        <w:r w:rsidR="004E2814" w:rsidRPr="005B3DB0">
          <w:rPr>
            <w:rStyle w:val="a5"/>
            <w:noProof/>
          </w:rPr>
          <w:t>업무</w:t>
        </w:r>
        <w:r w:rsidR="004E2814">
          <w:rPr>
            <w:noProof/>
            <w:webHidden/>
          </w:rPr>
          <w:tab/>
        </w:r>
        <w:r w:rsidR="004E2814">
          <w:rPr>
            <w:noProof/>
            <w:webHidden/>
          </w:rPr>
          <w:fldChar w:fldCharType="begin"/>
        </w:r>
        <w:r w:rsidR="004E2814">
          <w:rPr>
            <w:noProof/>
            <w:webHidden/>
          </w:rPr>
          <w:instrText xml:space="preserve"> PAGEREF _Toc48070779 \h </w:instrText>
        </w:r>
        <w:r w:rsidR="004E2814">
          <w:rPr>
            <w:noProof/>
            <w:webHidden/>
          </w:rPr>
        </w:r>
        <w:r w:rsidR="004E2814">
          <w:rPr>
            <w:noProof/>
            <w:webHidden/>
          </w:rPr>
          <w:fldChar w:fldCharType="separate"/>
        </w:r>
        <w:r w:rsidR="004E2814">
          <w:rPr>
            <w:noProof/>
            <w:webHidden/>
          </w:rPr>
          <w:t>3</w:t>
        </w:r>
        <w:r w:rsidR="004E2814">
          <w:rPr>
            <w:noProof/>
            <w:webHidden/>
          </w:rPr>
          <w:fldChar w:fldCharType="end"/>
        </w:r>
      </w:hyperlink>
    </w:p>
    <w:p w14:paraId="5287B6A3" w14:textId="713478C3" w:rsidR="004E2814" w:rsidRDefault="00192231">
      <w:pPr>
        <w:pStyle w:val="20"/>
        <w:rPr>
          <w:kern w:val="2"/>
          <w:sz w:val="20"/>
          <w:lang w:eastAsia="ko-KR"/>
        </w:rPr>
      </w:pPr>
      <w:hyperlink w:anchor="_Toc48070780" w:history="1">
        <w:r w:rsidR="004E2814" w:rsidRPr="005B3DB0">
          <w:rPr>
            <w:rStyle w:val="a5"/>
          </w:rPr>
          <w:t>2.1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 xml:space="preserve">AI Edge </w:t>
        </w:r>
        <w:r w:rsidR="004E2814" w:rsidRPr="005B3DB0">
          <w:rPr>
            <w:rStyle w:val="a5"/>
          </w:rPr>
          <w:t>통관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등록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_Toc48070780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3B767577" w14:textId="128EBC10" w:rsidR="004E2814" w:rsidRDefault="00192231">
      <w:pPr>
        <w:pStyle w:val="20"/>
        <w:rPr>
          <w:kern w:val="2"/>
          <w:sz w:val="20"/>
          <w:lang w:eastAsia="ko-KR"/>
        </w:rPr>
      </w:pPr>
      <w:hyperlink w:anchor="_Toc48070781" w:history="1">
        <w:r w:rsidR="004E2814" w:rsidRPr="005B3DB0">
          <w:rPr>
            <w:rStyle w:val="a5"/>
          </w:rPr>
          <w:t>2.2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 xml:space="preserve">AI Edge </w:t>
        </w:r>
        <w:r w:rsidR="004E2814" w:rsidRPr="005B3DB0">
          <w:rPr>
            <w:rStyle w:val="a5"/>
          </w:rPr>
          <w:t>테스트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환경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구축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준비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_Toc48070781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4A851F6F" w14:textId="5B4C03AD" w:rsidR="004E2814" w:rsidRDefault="00192231">
      <w:pPr>
        <w:pStyle w:val="20"/>
        <w:rPr>
          <w:kern w:val="2"/>
          <w:sz w:val="20"/>
          <w:lang w:eastAsia="ko-KR"/>
        </w:rPr>
      </w:pPr>
      <w:hyperlink w:anchor="_Toc48070782" w:history="1">
        <w:r w:rsidR="004E2814" w:rsidRPr="005B3DB0">
          <w:rPr>
            <w:rStyle w:val="a5"/>
          </w:rPr>
          <w:t>2.3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 xml:space="preserve">Git </w:t>
        </w:r>
        <w:r w:rsidR="004E2814" w:rsidRPr="005B3DB0">
          <w:rPr>
            <w:rStyle w:val="a5"/>
          </w:rPr>
          <w:t>문서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작성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및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세미나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준비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_Toc48070782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7013D0EB" w14:textId="761F540B" w:rsidR="004E2814" w:rsidRDefault="00192231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8070783" w:history="1">
        <w:r w:rsidR="004E2814" w:rsidRPr="005B3DB0">
          <w:rPr>
            <w:rStyle w:val="a5"/>
            <w:noProof/>
          </w:rPr>
          <w:t>3</w:t>
        </w:r>
        <w:r w:rsidR="004E2814">
          <w:rPr>
            <w:noProof/>
            <w:kern w:val="2"/>
            <w:sz w:val="20"/>
            <w:lang w:eastAsia="ko-KR"/>
          </w:rPr>
          <w:tab/>
        </w:r>
        <w:r w:rsidR="004E2814" w:rsidRPr="005B3DB0">
          <w:rPr>
            <w:rStyle w:val="a5"/>
            <w:noProof/>
          </w:rPr>
          <w:t>알아야</w:t>
        </w:r>
        <w:r w:rsidR="004E2814" w:rsidRPr="005B3DB0">
          <w:rPr>
            <w:rStyle w:val="a5"/>
            <w:noProof/>
          </w:rPr>
          <w:t xml:space="preserve"> </w:t>
        </w:r>
        <w:r w:rsidR="004E2814" w:rsidRPr="005B3DB0">
          <w:rPr>
            <w:rStyle w:val="a5"/>
            <w:noProof/>
          </w:rPr>
          <w:t>될</w:t>
        </w:r>
        <w:r w:rsidR="004E2814" w:rsidRPr="005B3DB0">
          <w:rPr>
            <w:rStyle w:val="a5"/>
            <w:noProof/>
          </w:rPr>
          <w:t xml:space="preserve"> </w:t>
        </w:r>
        <w:r w:rsidR="004E2814" w:rsidRPr="005B3DB0">
          <w:rPr>
            <w:rStyle w:val="a5"/>
            <w:noProof/>
          </w:rPr>
          <w:t>업무</w:t>
        </w:r>
        <w:r w:rsidR="004E2814">
          <w:rPr>
            <w:noProof/>
            <w:webHidden/>
          </w:rPr>
          <w:tab/>
        </w:r>
        <w:r w:rsidR="004E2814">
          <w:rPr>
            <w:noProof/>
            <w:webHidden/>
          </w:rPr>
          <w:fldChar w:fldCharType="begin"/>
        </w:r>
        <w:r w:rsidR="004E2814">
          <w:rPr>
            <w:noProof/>
            <w:webHidden/>
          </w:rPr>
          <w:instrText xml:space="preserve"> PAGEREF _Toc48070783 \h </w:instrText>
        </w:r>
        <w:r w:rsidR="004E2814">
          <w:rPr>
            <w:noProof/>
            <w:webHidden/>
          </w:rPr>
        </w:r>
        <w:r w:rsidR="004E2814">
          <w:rPr>
            <w:noProof/>
            <w:webHidden/>
          </w:rPr>
          <w:fldChar w:fldCharType="separate"/>
        </w:r>
        <w:r w:rsidR="004E2814">
          <w:rPr>
            <w:noProof/>
            <w:webHidden/>
          </w:rPr>
          <w:t>3</w:t>
        </w:r>
        <w:r w:rsidR="004E2814">
          <w:rPr>
            <w:noProof/>
            <w:webHidden/>
          </w:rPr>
          <w:fldChar w:fldCharType="end"/>
        </w:r>
      </w:hyperlink>
    </w:p>
    <w:p w14:paraId="4342C148" w14:textId="1A7E7652" w:rsidR="004E2814" w:rsidRDefault="00192231">
      <w:pPr>
        <w:pStyle w:val="20"/>
        <w:rPr>
          <w:kern w:val="2"/>
          <w:sz w:val="20"/>
          <w:lang w:eastAsia="ko-KR"/>
        </w:rPr>
      </w:pPr>
      <w:hyperlink w:anchor="_Toc48070784" w:history="1">
        <w:r w:rsidR="004E2814" w:rsidRPr="005B3DB0">
          <w:rPr>
            <w:rStyle w:val="a5"/>
          </w:rPr>
          <w:t>3.1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>앙상블</w:t>
        </w:r>
        <w:r w:rsidR="004E2814" w:rsidRPr="005B3DB0">
          <w:rPr>
            <w:rStyle w:val="a5"/>
          </w:rPr>
          <w:t xml:space="preserve">(Ensemble) </w:t>
        </w:r>
        <w:r w:rsidR="004E2814" w:rsidRPr="005B3DB0">
          <w:rPr>
            <w:rStyle w:val="a5"/>
          </w:rPr>
          <w:t>기법</w:t>
        </w:r>
        <w:r w:rsidR="004E2814" w:rsidRPr="005B3DB0">
          <w:rPr>
            <w:rStyle w:val="a5"/>
          </w:rPr>
          <w:t xml:space="preserve">, </w:t>
        </w:r>
        <w:r w:rsidR="004E2814" w:rsidRPr="005B3DB0">
          <w:rPr>
            <w:rStyle w:val="a5"/>
          </w:rPr>
          <w:t>배깅</w:t>
        </w:r>
        <w:r w:rsidR="004E2814" w:rsidRPr="005B3DB0">
          <w:rPr>
            <w:rStyle w:val="a5"/>
          </w:rPr>
          <w:t xml:space="preserve">(Bagging), </w:t>
        </w:r>
        <w:r w:rsidR="004E2814" w:rsidRPr="005B3DB0">
          <w:rPr>
            <w:rStyle w:val="a5"/>
          </w:rPr>
          <w:t>부스팅</w:t>
        </w:r>
        <w:r w:rsidR="004E2814" w:rsidRPr="005B3DB0">
          <w:rPr>
            <w:rStyle w:val="a5"/>
          </w:rPr>
          <w:t xml:space="preserve">(Boosting) </w:t>
        </w:r>
        <w:r w:rsidR="004E2814" w:rsidRPr="005B3DB0">
          <w:rPr>
            <w:rStyle w:val="a5"/>
          </w:rPr>
          <w:t>문서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작성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_Toc48070784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72FDAF02" w14:textId="3D8D7EBA" w:rsidR="004E2814" w:rsidRDefault="00192231">
      <w:pPr>
        <w:pStyle w:val="20"/>
        <w:rPr>
          <w:kern w:val="2"/>
          <w:sz w:val="20"/>
          <w:lang w:eastAsia="ko-KR"/>
        </w:rPr>
      </w:pPr>
      <w:hyperlink w:anchor="_Toc48070785" w:history="1">
        <w:r w:rsidR="004E2814" w:rsidRPr="005B3DB0">
          <w:rPr>
            <w:rStyle w:val="a5"/>
          </w:rPr>
          <w:t>3.2</w:t>
        </w:r>
        <w:r w:rsidR="004E2814">
          <w:rPr>
            <w:kern w:val="2"/>
            <w:sz w:val="20"/>
            <w:lang w:eastAsia="ko-KR"/>
          </w:rPr>
          <w:tab/>
        </w:r>
        <w:r w:rsidR="004E2814" w:rsidRPr="005B3DB0">
          <w:rPr>
            <w:rStyle w:val="a5"/>
          </w:rPr>
          <w:t xml:space="preserve">CI/CD </w:t>
        </w:r>
        <w:r w:rsidR="004E2814" w:rsidRPr="005B3DB0">
          <w:rPr>
            <w:rStyle w:val="a5"/>
          </w:rPr>
          <w:t>도구</w:t>
        </w:r>
        <w:r w:rsidR="004E2814" w:rsidRPr="005B3DB0">
          <w:rPr>
            <w:rStyle w:val="a5"/>
          </w:rPr>
          <w:t xml:space="preserve">(Docker, Kubernetes) </w:t>
        </w:r>
        <w:r w:rsidR="004E2814" w:rsidRPr="005B3DB0">
          <w:rPr>
            <w:rStyle w:val="a5"/>
          </w:rPr>
          <w:t>관련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문서</w:t>
        </w:r>
        <w:r w:rsidR="004E2814" w:rsidRPr="005B3DB0">
          <w:rPr>
            <w:rStyle w:val="a5"/>
          </w:rPr>
          <w:t xml:space="preserve"> </w:t>
        </w:r>
        <w:r w:rsidR="004E2814" w:rsidRPr="005B3DB0">
          <w:rPr>
            <w:rStyle w:val="a5"/>
          </w:rPr>
          <w:t>작성</w:t>
        </w:r>
        <w:r w:rsidR="004E2814">
          <w:rPr>
            <w:webHidden/>
          </w:rPr>
          <w:tab/>
        </w:r>
        <w:r w:rsidR="004E2814">
          <w:rPr>
            <w:webHidden/>
          </w:rPr>
          <w:fldChar w:fldCharType="begin"/>
        </w:r>
        <w:r w:rsidR="004E2814">
          <w:rPr>
            <w:webHidden/>
          </w:rPr>
          <w:instrText xml:space="preserve"> PAGEREF _Toc48070785 \h </w:instrText>
        </w:r>
        <w:r w:rsidR="004E2814">
          <w:rPr>
            <w:webHidden/>
          </w:rPr>
        </w:r>
        <w:r w:rsidR="004E2814">
          <w:rPr>
            <w:webHidden/>
          </w:rPr>
          <w:fldChar w:fldCharType="separate"/>
        </w:r>
        <w:r w:rsidR="004E2814">
          <w:rPr>
            <w:webHidden/>
          </w:rPr>
          <w:t>3</w:t>
        </w:r>
        <w:r w:rsidR="004E2814">
          <w:rPr>
            <w:webHidden/>
          </w:rPr>
          <w:fldChar w:fldCharType="end"/>
        </w:r>
      </w:hyperlink>
    </w:p>
    <w:p w14:paraId="092FE75A" w14:textId="6CB6B62D" w:rsidR="004E2814" w:rsidRDefault="00192231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8070786" w:history="1">
        <w:r w:rsidR="004E2814" w:rsidRPr="005B3DB0">
          <w:rPr>
            <w:rStyle w:val="a5"/>
            <w:noProof/>
          </w:rPr>
          <w:t>4</w:t>
        </w:r>
        <w:r w:rsidR="004E2814">
          <w:rPr>
            <w:noProof/>
            <w:kern w:val="2"/>
            <w:sz w:val="20"/>
            <w:lang w:eastAsia="ko-KR"/>
          </w:rPr>
          <w:tab/>
        </w:r>
        <w:r w:rsidR="004E2814" w:rsidRPr="005B3DB0">
          <w:rPr>
            <w:rStyle w:val="a5"/>
            <w:noProof/>
          </w:rPr>
          <w:t>확인할</w:t>
        </w:r>
        <w:r w:rsidR="004E2814" w:rsidRPr="005B3DB0">
          <w:rPr>
            <w:rStyle w:val="a5"/>
            <w:noProof/>
          </w:rPr>
          <w:t xml:space="preserve"> </w:t>
        </w:r>
        <w:r w:rsidR="004E2814" w:rsidRPr="005B3DB0">
          <w:rPr>
            <w:rStyle w:val="a5"/>
            <w:noProof/>
          </w:rPr>
          <w:t>업무</w:t>
        </w:r>
        <w:r w:rsidR="004E2814">
          <w:rPr>
            <w:noProof/>
            <w:webHidden/>
          </w:rPr>
          <w:tab/>
        </w:r>
        <w:r w:rsidR="004E2814">
          <w:rPr>
            <w:noProof/>
            <w:webHidden/>
          </w:rPr>
          <w:fldChar w:fldCharType="begin"/>
        </w:r>
        <w:r w:rsidR="004E2814">
          <w:rPr>
            <w:noProof/>
            <w:webHidden/>
          </w:rPr>
          <w:instrText xml:space="preserve"> PAGEREF _Toc48070786 \h </w:instrText>
        </w:r>
        <w:r w:rsidR="004E2814">
          <w:rPr>
            <w:noProof/>
            <w:webHidden/>
          </w:rPr>
        </w:r>
        <w:r w:rsidR="004E2814">
          <w:rPr>
            <w:noProof/>
            <w:webHidden/>
          </w:rPr>
          <w:fldChar w:fldCharType="separate"/>
        </w:r>
        <w:r w:rsidR="004E2814">
          <w:rPr>
            <w:noProof/>
            <w:webHidden/>
          </w:rPr>
          <w:t>3</w:t>
        </w:r>
        <w:r w:rsidR="004E2814">
          <w:rPr>
            <w:noProof/>
            <w:webHidden/>
          </w:rPr>
          <w:fldChar w:fldCharType="end"/>
        </w:r>
      </w:hyperlink>
    </w:p>
    <w:p w14:paraId="555BFA7B" w14:textId="0DCB127C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251773BD" w14:textId="5D7ABB4D" w:rsidR="00635CDE" w:rsidRDefault="009832B2" w:rsidP="00E343C5">
      <w:pPr>
        <w:pStyle w:val="1"/>
      </w:pPr>
      <w:r w:rsidRPr="002816AB">
        <w:br w:type="page"/>
      </w:r>
      <w:bookmarkStart w:id="2" w:name="_Toc48070773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6A73C1F2" w14:textId="0516F14A" w:rsidR="00EE6932" w:rsidRDefault="00EE6932" w:rsidP="00635CDE">
      <w:pPr>
        <w:pStyle w:val="2"/>
      </w:pPr>
      <w:r>
        <w:rPr>
          <w:rFonts w:hint="eastAsia"/>
        </w:rPr>
        <w:t xml:space="preserve"> </w:t>
      </w:r>
      <w:bookmarkStart w:id="3" w:name="_Toc48070775"/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세미나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bookmarkEnd w:id="3"/>
      <w:r w:rsidR="00E343C5">
        <w:rPr>
          <w:rFonts w:hint="eastAsia"/>
        </w:rPr>
        <w:t xml:space="preserve"> </w:t>
      </w:r>
      <w:r w:rsidR="00E343C5">
        <w:rPr>
          <w:rFonts w:hint="eastAsia"/>
        </w:rPr>
        <w:t>및</w:t>
      </w:r>
      <w:r w:rsidR="00E343C5">
        <w:rPr>
          <w:rFonts w:hint="eastAsia"/>
        </w:rPr>
        <w:t xml:space="preserve"> </w:t>
      </w:r>
      <w:r w:rsidR="00E343C5">
        <w:rPr>
          <w:rFonts w:hint="eastAsia"/>
        </w:rPr>
        <w:t>회의록</w:t>
      </w:r>
      <w:r w:rsidR="00E343C5">
        <w:rPr>
          <w:rFonts w:hint="eastAsia"/>
        </w:rPr>
        <w:t xml:space="preserve"> </w:t>
      </w:r>
      <w:r w:rsidR="00E343C5">
        <w:rPr>
          <w:rFonts w:hint="eastAsia"/>
        </w:rPr>
        <w:t>작성</w:t>
      </w:r>
    </w:p>
    <w:p w14:paraId="1DC4494E" w14:textId="1082D7E1" w:rsidR="00E343C5" w:rsidRDefault="00E343C5" w:rsidP="00F37DF1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팜플렛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72E5DC63" w14:textId="46679C36" w:rsidR="007E27D4" w:rsidRDefault="007E27D4" w:rsidP="002816AB">
      <w:pPr>
        <w:pStyle w:val="1"/>
      </w:pPr>
      <w:bookmarkStart w:id="4" w:name="_Toc48070779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4"/>
    </w:p>
    <w:p w14:paraId="030CFD75" w14:textId="301EA5AB" w:rsidR="00EE6932" w:rsidRDefault="0028174D" w:rsidP="00EE6932">
      <w:pPr>
        <w:pStyle w:val="2"/>
      </w:pPr>
      <w:r>
        <w:rPr>
          <w:rFonts w:hint="eastAsia"/>
        </w:rPr>
        <w:t xml:space="preserve"> </w:t>
      </w:r>
      <w:bookmarkStart w:id="5" w:name="_Toc48070780"/>
      <w:r w:rsidR="00EE6932">
        <w:t xml:space="preserve">AI Edge </w:t>
      </w:r>
      <w:bookmarkEnd w:id="5"/>
      <w:r w:rsidR="00E343C5">
        <w:rPr>
          <w:rFonts w:hint="eastAsia"/>
        </w:rPr>
        <w:t>촬영</w:t>
      </w:r>
    </w:p>
    <w:p w14:paraId="360C5123" w14:textId="43E70670" w:rsidR="00EB6DBB" w:rsidRDefault="00EE6932" w:rsidP="00EE6932">
      <w:pPr>
        <w:pStyle w:val="2"/>
      </w:pPr>
      <w:r>
        <w:rPr>
          <w:rFonts w:hint="eastAsia"/>
        </w:rPr>
        <w:t xml:space="preserve"> </w:t>
      </w:r>
      <w:bookmarkStart w:id="6" w:name="_Toc48070781"/>
      <w:r>
        <w:t xml:space="preserve">AI Edge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bookmarkEnd w:id="6"/>
    </w:p>
    <w:p w14:paraId="18AC9645" w14:textId="23A4EBF8" w:rsidR="00F37DF1" w:rsidRDefault="00635CDE" w:rsidP="00F37DF1">
      <w:pPr>
        <w:pStyle w:val="2"/>
      </w:pPr>
      <w:r>
        <w:rPr>
          <w:rFonts w:hint="eastAsia"/>
        </w:rPr>
        <w:t xml:space="preserve"> </w:t>
      </w:r>
      <w:bookmarkStart w:id="7" w:name="_Toc48070782"/>
      <w:r w:rsidR="00EE6932">
        <w:rPr>
          <w:rFonts w:hint="eastAsia"/>
        </w:rPr>
        <w:t>G</w:t>
      </w:r>
      <w:r w:rsidR="00EE6932">
        <w:t xml:space="preserve">it </w:t>
      </w:r>
      <w:r w:rsidR="00EE6932">
        <w:rPr>
          <w:rFonts w:hint="eastAsia"/>
        </w:rPr>
        <w:t>문서</w:t>
      </w:r>
      <w:r w:rsidR="00EE6932">
        <w:t xml:space="preserve"> </w:t>
      </w:r>
      <w:r w:rsidR="00EE6932">
        <w:rPr>
          <w:rFonts w:hint="eastAsia"/>
        </w:rPr>
        <w:t>작성</w:t>
      </w:r>
      <w:r w:rsidR="00EE6932">
        <w:rPr>
          <w:rFonts w:hint="eastAsia"/>
        </w:rPr>
        <w:t xml:space="preserve"> </w:t>
      </w:r>
      <w:r w:rsidR="00EE6932">
        <w:rPr>
          <w:rFonts w:hint="eastAsia"/>
        </w:rPr>
        <w:t>및</w:t>
      </w:r>
      <w:r w:rsidR="00EE6932">
        <w:rPr>
          <w:rFonts w:hint="eastAsia"/>
        </w:rPr>
        <w:t xml:space="preserve"> </w:t>
      </w:r>
      <w:r w:rsidR="00EE6932">
        <w:rPr>
          <w:rFonts w:hint="eastAsia"/>
        </w:rPr>
        <w:t>세미나</w:t>
      </w:r>
      <w:r w:rsidR="00EE6932">
        <w:rPr>
          <w:rFonts w:hint="eastAsia"/>
        </w:rPr>
        <w:t xml:space="preserve"> </w:t>
      </w:r>
      <w:r w:rsidR="00EE6932">
        <w:rPr>
          <w:rFonts w:hint="eastAsia"/>
        </w:rPr>
        <w:t>준비</w:t>
      </w:r>
      <w:bookmarkEnd w:id="7"/>
    </w:p>
    <w:p w14:paraId="08FD3EAC" w14:textId="39F5CC31" w:rsidR="00F37DF1" w:rsidRDefault="00F37DF1" w:rsidP="00F37DF1">
      <w:pPr>
        <w:pStyle w:val="IndentNormalLevel2"/>
      </w:pPr>
      <w:r>
        <w:rPr>
          <w:rFonts w:hint="eastAsia"/>
        </w:rPr>
        <w:t>2</w:t>
      </w:r>
      <w:r>
        <w:t>020.08.26 (</w:t>
      </w:r>
      <w:r>
        <w:rPr>
          <w:rFonts w:hint="eastAsia"/>
        </w:rPr>
        <w:t>수</w:t>
      </w:r>
      <w:r>
        <w:rPr>
          <w:rFonts w:hint="eastAsia"/>
        </w:rPr>
        <w:t>)</w:t>
      </w:r>
      <w:r>
        <w:rPr>
          <w:rFonts w:hint="eastAsia"/>
        </w:rPr>
        <w:t>까지</w:t>
      </w:r>
    </w:p>
    <w:p w14:paraId="53C0B620" w14:textId="52F67513" w:rsidR="00F37DF1" w:rsidRDefault="00F37DF1" w:rsidP="00F37DF1">
      <w:pPr>
        <w:pStyle w:val="2"/>
      </w:pPr>
      <w:r>
        <w:rPr>
          <w:rFonts w:hint="eastAsia"/>
        </w:rPr>
        <w:t xml:space="preserve"> </w:t>
      </w:r>
      <w:proofErr w:type="spellStart"/>
      <w:r>
        <w:t>Keyshot</w:t>
      </w:r>
      <w:proofErr w:type="spellEnd"/>
      <w:r>
        <w:t xml:space="preserve">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4B76E3EF" w14:textId="77777777" w:rsidR="00F37DF1" w:rsidRPr="00F37DF1" w:rsidRDefault="00F37DF1" w:rsidP="00F37DF1">
      <w:pPr>
        <w:pStyle w:val="2"/>
      </w:pPr>
      <w:r w:rsidRPr="00F37DF1">
        <w:rPr>
          <w:rFonts w:hint="eastAsia"/>
        </w:rPr>
        <w:t>해당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코드를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현장에서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적용할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수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있는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방안</w:t>
      </w:r>
      <w:r w:rsidRPr="00F37DF1">
        <w:rPr>
          <w:rFonts w:hint="eastAsia"/>
        </w:rPr>
        <w:t> </w:t>
      </w:r>
    </w:p>
    <w:p w14:paraId="2B1320FE" w14:textId="77777777" w:rsidR="00F37DF1" w:rsidRDefault="00F37DF1" w:rsidP="00F37DF1">
      <w:pPr>
        <w:pStyle w:val="IndentNormalLevel2"/>
        <w:rPr>
          <w:rFonts w:ascii="나눔스퀘어" w:eastAsia="나눔스퀘어" w:hAnsi="나눔스퀘어" w:hint="eastAsia"/>
          <w:sz w:val="18"/>
          <w:szCs w:val="18"/>
        </w:rPr>
      </w:pPr>
      <w:r>
        <w:rPr>
          <w:rStyle w:val="normaltextrun"/>
          <w:rFonts w:hint="eastAsia"/>
        </w:rPr>
        <w:t>다른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사용자들이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해당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코드를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어떻게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사용할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수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있는지</w:t>
      </w:r>
      <w:r>
        <w:rPr>
          <w:rStyle w:val="normaltextrun"/>
          <w:rFonts w:ascii="나눔스퀘어" w:eastAsia="나눔스퀘어" w:hAnsi="나눔스퀘어" w:hint="eastAsia"/>
        </w:rPr>
        <w:t>, </w:t>
      </w:r>
      <w:r>
        <w:rPr>
          <w:rStyle w:val="normaltextrun"/>
          <w:rFonts w:hint="eastAsia"/>
        </w:rPr>
        <w:t>코드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제원을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어떻게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되는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지에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대한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방안</w:t>
      </w:r>
      <w:r>
        <w:rPr>
          <w:rStyle w:val="eop"/>
          <w:rFonts w:ascii="나눔스퀘어" w:eastAsia="나눔스퀘어" w:hAnsi="나눔스퀘어" w:hint="eastAsia"/>
        </w:rPr>
        <w:t> </w:t>
      </w:r>
    </w:p>
    <w:p w14:paraId="17E56999" w14:textId="25A7598E" w:rsidR="00F37DF1" w:rsidRDefault="00F37DF1" w:rsidP="00F37DF1">
      <w:pPr>
        <w:pStyle w:val="IndentNormalLevel2"/>
        <w:rPr>
          <w:rStyle w:val="eop"/>
          <w:rFonts w:ascii="나눔스퀘어" w:eastAsia="나눔스퀘어" w:hAnsi="나눔스퀘어"/>
        </w:rPr>
      </w:pPr>
      <w:r>
        <w:rPr>
          <w:rStyle w:val="normaltextrun"/>
          <w:rFonts w:hint="eastAsia"/>
        </w:rPr>
        <w:t>김동찬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연구원이</w:t>
      </w:r>
      <w:r>
        <w:rPr>
          <w:rStyle w:val="normaltextrun"/>
          <w:rFonts w:ascii="나눔스퀘어" w:eastAsia="나눔스퀘어" w:hAnsi="나눔스퀘어" w:hint="eastAsia"/>
        </w:rPr>
        <w:t> </w:t>
      </w:r>
      <w:proofErr w:type="spellStart"/>
      <w:r>
        <w:rPr>
          <w:rStyle w:val="spellingerror"/>
          <w:rFonts w:hint="eastAsia"/>
        </w:rPr>
        <w:t>송승관</w:t>
      </w:r>
      <w:proofErr w:type="spellEnd"/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연구원에게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프로그램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제원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전달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후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해당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제원에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대한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문서</w:t>
      </w:r>
      <w:r>
        <w:rPr>
          <w:rStyle w:val="normaltextrun"/>
          <w:rFonts w:ascii="나눔스퀘어" w:eastAsia="나눔스퀘어" w:hAnsi="나눔스퀘어" w:hint="eastAsia"/>
        </w:rPr>
        <w:t> </w:t>
      </w:r>
      <w:r>
        <w:rPr>
          <w:rStyle w:val="normaltextrun"/>
          <w:rFonts w:hint="eastAsia"/>
        </w:rPr>
        <w:t>작성</w:t>
      </w:r>
      <w:r>
        <w:rPr>
          <w:rStyle w:val="eop"/>
          <w:rFonts w:ascii="나눔스퀘어" w:eastAsia="나눔스퀘어" w:hAnsi="나눔스퀘어" w:hint="eastAsia"/>
        </w:rPr>
        <w:t> </w:t>
      </w:r>
    </w:p>
    <w:p w14:paraId="202369B0" w14:textId="06E38A4A" w:rsidR="00F37DF1" w:rsidRDefault="00F37DF1" w:rsidP="00F37DF1">
      <w:pPr>
        <w:pStyle w:val="IndentNormalLevel2"/>
        <w:rPr>
          <w:rStyle w:val="eop"/>
          <w:rFonts w:ascii="굴림" w:eastAsia="굴림" w:hAnsi="굴림" w:hint="eastAsia"/>
        </w:rPr>
      </w:pPr>
      <w:r>
        <w:rPr>
          <w:rStyle w:val="eop"/>
          <w:rFonts w:ascii="굴림" w:eastAsia="굴림" w:hAnsi="굴림" w:hint="eastAsia"/>
        </w:rPr>
        <w:t>2</w:t>
      </w:r>
      <w:r>
        <w:rPr>
          <w:rStyle w:val="eop"/>
          <w:rFonts w:ascii="굴림" w:eastAsia="굴림" w:hAnsi="굴림"/>
        </w:rPr>
        <w:t>020.08.26 (</w:t>
      </w:r>
      <w:r>
        <w:rPr>
          <w:rStyle w:val="eop"/>
          <w:rFonts w:ascii="굴림" w:eastAsia="굴림" w:hAnsi="굴림" w:hint="eastAsia"/>
        </w:rPr>
        <w:t>수)까지</w:t>
      </w:r>
    </w:p>
    <w:p w14:paraId="3948E219" w14:textId="77777777" w:rsidR="00F37DF1" w:rsidRDefault="00F37DF1" w:rsidP="00F37DF1">
      <w:pPr>
        <w:pStyle w:val="2"/>
        <w:rPr>
          <w:rStyle w:val="eop"/>
          <w:rFonts w:hint="eastAsia"/>
          <w:color w:val="4F81BD"/>
        </w:rPr>
      </w:pPr>
      <w:r>
        <w:rPr>
          <w:rStyle w:val="normaltextrun"/>
          <w:rFonts w:ascii="나눔스퀘어" w:eastAsia="나눔스퀘어" w:hAnsi="나눔스퀘어" w:hint="eastAsia"/>
          <w:color w:val="4F81BD"/>
        </w:rPr>
        <w:t> </w:t>
      </w:r>
      <w:r w:rsidRPr="00F37DF1">
        <w:rPr>
          <w:rFonts w:hint="eastAsia"/>
        </w:rPr>
        <w:t>Parameter</w:t>
      </w:r>
      <w:r w:rsidRPr="00F37DF1">
        <w:rPr>
          <w:rFonts w:hint="eastAsia"/>
        </w:rPr>
        <w:t>에</w:t>
      </w:r>
      <w:r w:rsidRPr="00F37DF1">
        <w:rPr>
          <w:rFonts w:hint="eastAsia"/>
        </w:rPr>
        <w:t> </w:t>
      </w:r>
      <w:r w:rsidRPr="00F37DF1">
        <w:rPr>
          <w:rFonts w:hint="eastAsia"/>
        </w:rPr>
        <w:t>대한</w:t>
      </w:r>
      <w:r w:rsidRPr="00F37DF1">
        <w:rPr>
          <w:rFonts w:hint="eastAsia"/>
        </w:rPr>
        <w:t> Validity Check</w:t>
      </w:r>
      <w:r>
        <w:rPr>
          <w:rStyle w:val="normaltextrun"/>
          <w:rFonts w:ascii="나눔스퀘어" w:eastAsia="나눔스퀘어" w:hAnsi="나눔스퀘어" w:hint="eastAsia"/>
          <w:color w:val="4F81BD"/>
        </w:rPr>
        <w:t> </w:t>
      </w:r>
    </w:p>
    <w:p w14:paraId="3C169E2B" w14:textId="55500216" w:rsidR="00F37DF1" w:rsidRDefault="00F37DF1" w:rsidP="00F37DF1">
      <w:pPr>
        <w:pStyle w:val="IndentNormalLevel2"/>
        <w:rPr>
          <w:rStyle w:val="eop"/>
        </w:rPr>
      </w:pPr>
      <w:r>
        <w:rPr>
          <w:rStyle w:val="eop"/>
          <w:rFonts w:ascii="나눔스퀘어" w:eastAsia="나눔스퀘어" w:hAnsi="나눔스퀘어" w:hint="eastAsia"/>
        </w:rPr>
        <w:t xml:space="preserve">Method </w:t>
      </w:r>
      <w:r>
        <w:rPr>
          <w:rStyle w:val="eop"/>
          <w:rFonts w:hint="eastAsia"/>
        </w:rPr>
        <w:t>의</w:t>
      </w:r>
      <w:r>
        <w:rPr>
          <w:rStyle w:val="eop"/>
          <w:rFonts w:ascii="나눔스퀘어" w:eastAsia="나눔스퀘어" w:hAnsi="나눔스퀘어" w:hint="eastAsia"/>
        </w:rPr>
        <w:t xml:space="preserve"> Input Parameter </w:t>
      </w:r>
      <w:r>
        <w:rPr>
          <w:rStyle w:val="eop"/>
          <w:rFonts w:hint="eastAsia"/>
        </w:rPr>
        <w:t>에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대한</w:t>
      </w:r>
      <w:r>
        <w:rPr>
          <w:rStyle w:val="eop"/>
          <w:rFonts w:ascii="나눔스퀘어" w:eastAsia="나눔스퀘어" w:hAnsi="나눔스퀘어" w:hint="eastAsia"/>
        </w:rPr>
        <w:t xml:space="preserve"> Validation </w:t>
      </w:r>
      <w:r>
        <w:rPr>
          <w:rStyle w:val="eop"/>
          <w:rFonts w:hint="eastAsia"/>
        </w:rPr>
        <w:t>방법에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대한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여러가지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시나리오</w:t>
      </w:r>
      <w:r>
        <w:rPr>
          <w:rStyle w:val="eop"/>
          <w:rFonts w:ascii="나눔스퀘어" w:eastAsia="나눔스퀘어" w:hAnsi="나눔스퀘어" w:hint="eastAsia"/>
        </w:rPr>
        <w:t>/</w:t>
      </w:r>
      <w:r>
        <w:rPr>
          <w:rStyle w:val="eop"/>
          <w:rFonts w:hint="eastAsia"/>
        </w:rPr>
        <w:t>케이스</w:t>
      </w:r>
      <w:r>
        <w:rPr>
          <w:rStyle w:val="eop"/>
          <w:rFonts w:ascii="나눔스퀘어" w:eastAsia="나눔스퀘어" w:hAnsi="나눔스퀘어" w:hint="eastAsia"/>
        </w:rPr>
        <w:t xml:space="preserve"> </w:t>
      </w:r>
      <w:r>
        <w:rPr>
          <w:rStyle w:val="eop"/>
          <w:rFonts w:hint="eastAsia"/>
        </w:rPr>
        <w:t>정리</w:t>
      </w:r>
    </w:p>
    <w:p w14:paraId="61831829" w14:textId="77777777" w:rsidR="00F37DF1" w:rsidRDefault="00F37DF1" w:rsidP="00F37DF1">
      <w:pPr>
        <w:pStyle w:val="IndentNormalLevel2"/>
        <w:rPr>
          <w:rStyle w:val="eop"/>
          <w:rFonts w:ascii="굴림" w:eastAsia="굴림" w:hAnsi="굴림" w:hint="eastAsia"/>
        </w:rPr>
      </w:pPr>
      <w:r>
        <w:rPr>
          <w:rStyle w:val="eop"/>
          <w:rFonts w:ascii="굴림" w:eastAsia="굴림" w:hAnsi="굴림" w:hint="eastAsia"/>
        </w:rPr>
        <w:t>2</w:t>
      </w:r>
      <w:r>
        <w:rPr>
          <w:rStyle w:val="eop"/>
          <w:rFonts w:ascii="굴림" w:eastAsia="굴림" w:hAnsi="굴림"/>
        </w:rPr>
        <w:t>020.08.26 (</w:t>
      </w:r>
      <w:r>
        <w:rPr>
          <w:rStyle w:val="eop"/>
          <w:rFonts w:ascii="굴림" w:eastAsia="굴림" w:hAnsi="굴림" w:hint="eastAsia"/>
        </w:rPr>
        <w:t>수)까지</w:t>
      </w:r>
    </w:p>
    <w:p w14:paraId="796CE466" w14:textId="77777777" w:rsidR="00F37DF1" w:rsidRDefault="00F37DF1" w:rsidP="00F37DF1">
      <w:pPr>
        <w:pStyle w:val="IndentNormalLevel2"/>
        <w:rPr>
          <w:rStyle w:val="eop"/>
          <w:rFonts w:ascii="나눔스퀘어" w:eastAsia="나눔스퀘어" w:hAnsi="나눔스퀘어" w:hint="eastAsia"/>
        </w:rPr>
      </w:pPr>
    </w:p>
    <w:p w14:paraId="749F0026" w14:textId="0192E7C1" w:rsidR="007E27D4" w:rsidRDefault="007E27D4" w:rsidP="00F37DF1">
      <w:pPr>
        <w:pStyle w:val="1"/>
        <w:numPr>
          <w:ilvl w:val="0"/>
          <w:numId w:val="0"/>
        </w:numPr>
        <w:ind w:left="360" w:hanging="360"/>
      </w:pPr>
      <w:bookmarkStart w:id="8" w:name="_Toc48070783"/>
      <w:r>
        <w:rPr>
          <w:rFonts w:hint="eastAsia"/>
        </w:rPr>
        <w:lastRenderedPageBreak/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9" w:name="_Toc32336099"/>
      <w:bookmarkEnd w:id="8"/>
    </w:p>
    <w:p w14:paraId="585A8A44" w14:textId="4D515336" w:rsidR="00A1325D" w:rsidRDefault="00467D9D" w:rsidP="00A1325D">
      <w:pPr>
        <w:pStyle w:val="2"/>
      </w:pPr>
      <w:r>
        <w:rPr>
          <w:rFonts w:hint="eastAsia"/>
        </w:rPr>
        <w:t xml:space="preserve"> </w:t>
      </w:r>
      <w:bookmarkStart w:id="10" w:name="_Toc48070784"/>
      <w:r w:rsidR="00A1325D">
        <w:t>앙상블</w:t>
      </w:r>
      <w:r w:rsidR="00A1325D">
        <w:t xml:space="preserve">(Ensemble) </w:t>
      </w:r>
      <w:r w:rsidR="00A1325D">
        <w:rPr>
          <w:rFonts w:hint="eastAsia"/>
        </w:rPr>
        <w:t>기법</w:t>
      </w:r>
      <w:r w:rsidR="00A1325D">
        <w:rPr>
          <w:rFonts w:hint="eastAsia"/>
        </w:rPr>
        <w:t>,</w:t>
      </w:r>
      <w:r w:rsidR="00A1325D">
        <w:t xml:space="preserve"> </w:t>
      </w:r>
      <w:r w:rsidR="00A1325D">
        <w:t>배깅</w:t>
      </w:r>
      <w:r w:rsidR="00A1325D">
        <w:t xml:space="preserve">(Bagging), </w:t>
      </w:r>
      <w:r w:rsidR="00A1325D">
        <w:t>부스팅</w:t>
      </w:r>
      <w:r w:rsidR="00A1325D">
        <w:t xml:space="preserve">(Boosting) </w:t>
      </w:r>
      <w:r w:rsidR="00A1325D">
        <w:t>문서</w:t>
      </w:r>
      <w:r w:rsidR="00A1325D">
        <w:t xml:space="preserve"> </w:t>
      </w:r>
      <w:r w:rsidR="00A1325D">
        <w:t>작성</w:t>
      </w:r>
      <w:bookmarkEnd w:id="10"/>
    </w:p>
    <w:p w14:paraId="0D7B6513" w14:textId="43F22977" w:rsidR="00A1325D" w:rsidRDefault="00467D9D" w:rsidP="00A1325D">
      <w:pPr>
        <w:pStyle w:val="2"/>
      </w:pPr>
      <w:r>
        <w:t xml:space="preserve"> </w:t>
      </w:r>
      <w:bookmarkStart w:id="11" w:name="_Toc48070785"/>
      <w:r w:rsidR="00A1325D">
        <w:t xml:space="preserve">CI/CD </w:t>
      </w:r>
      <w:r w:rsidR="00A1325D">
        <w:t>도구</w:t>
      </w:r>
      <w:r w:rsidR="00A1325D">
        <w:t>(Docker, Kub</w:t>
      </w:r>
      <w:r w:rsidR="00A1325D">
        <w:rPr>
          <w:rFonts w:hint="eastAsia"/>
        </w:rPr>
        <w:t>e</w:t>
      </w:r>
      <w:r w:rsidR="00A1325D">
        <w:t xml:space="preserve">rnetes) </w:t>
      </w:r>
      <w:r w:rsidR="00A1325D">
        <w:t>관련</w:t>
      </w:r>
      <w:r w:rsidR="00A1325D">
        <w:t xml:space="preserve"> </w:t>
      </w:r>
      <w:r w:rsidR="00A1325D">
        <w:t>문서</w:t>
      </w:r>
      <w:r w:rsidR="00A1325D">
        <w:t xml:space="preserve"> </w:t>
      </w:r>
      <w:r w:rsidR="00A1325D">
        <w:t>작성</w:t>
      </w:r>
      <w:bookmarkEnd w:id="11"/>
    </w:p>
    <w:p w14:paraId="64CA3C79" w14:textId="7B72DE7E" w:rsidR="006E3E74" w:rsidRDefault="007E27D4" w:rsidP="00C1011A">
      <w:pPr>
        <w:pStyle w:val="1"/>
      </w:pPr>
      <w:bookmarkStart w:id="12" w:name="_Toc48070786"/>
      <w:bookmarkEnd w:id="9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2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8BF18" w14:textId="77777777" w:rsidR="00192231" w:rsidRDefault="00192231" w:rsidP="008C0EA3">
      <w:r>
        <w:separator/>
      </w:r>
    </w:p>
  </w:endnote>
  <w:endnote w:type="continuationSeparator" w:id="0">
    <w:p w14:paraId="51632B99" w14:textId="77777777" w:rsidR="00192231" w:rsidRDefault="00192231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10B0CC72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E343C5">
      <w:rPr>
        <w:noProof/>
        <w:sz w:val="16"/>
        <w:szCs w:val="16"/>
        <w:lang w:eastAsia="ko-KR"/>
      </w:rPr>
      <w:t>Friday, August 14,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245B8" w14:textId="77777777" w:rsidR="00192231" w:rsidRDefault="00192231" w:rsidP="008C0EA3">
      <w:r>
        <w:separator/>
      </w:r>
    </w:p>
  </w:footnote>
  <w:footnote w:type="continuationSeparator" w:id="0">
    <w:p w14:paraId="1F3E926C" w14:textId="77777777" w:rsidR="00192231" w:rsidRDefault="00192231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68A40CF6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F37DF1">
      <w:rPr>
        <w:rFonts w:hint="eastAsia"/>
        <w:noProof/>
        <w:color w:val="0070C0"/>
        <w:sz w:val="16"/>
        <w:szCs w:val="16"/>
        <w:lang w:eastAsia="ko-KR"/>
      </w:rPr>
      <w:t>일일</w:t>
    </w:r>
    <w:r w:rsidR="00F37DF1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F37DF1">
      <w:rPr>
        <w:rFonts w:hint="eastAsia"/>
        <w:noProof/>
        <w:color w:val="0070C0"/>
        <w:sz w:val="16"/>
        <w:szCs w:val="16"/>
        <w:lang w:eastAsia="ko-KR"/>
      </w:rPr>
      <w:t>보고</w:t>
    </w:r>
    <w:r w:rsidR="00F37DF1">
      <w:rPr>
        <w:rFonts w:hint="eastAsia"/>
        <w:noProof/>
        <w:color w:val="0070C0"/>
        <w:sz w:val="16"/>
        <w:szCs w:val="16"/>
        <w:lang w:eastAsia="ko-KR"/>
      </w:rPr>
      <w:t>_</w:t>
    </w:r>
    <w:r w:rsidR="00F37DF1">
      <w:rPr>
        <w:rFonts w:hint="eastAsia"/>
        <w:noProof/>
        <w:color w:val="0070C0"/>
        <w:sz w:val="16"/>
        <w:szCs w:val="16"/>
        <w:lang w:eastAsia="ko-KR"/>
      </w:rPr>
      <w:t>송승관</w:t>
    </w:r>
    <w:r w:rsidR="00F37DF1">
      <w:rPr>
        <w:rFonts w:hint="eastAsia"/>
        <w:noProof/>
        <w:color w:val="0070C0"/>
        <w:sz w:val="16"/>
        <w:szCs w:val="16"/>
        <w:lang w:eastAsia="ko-KR"/>
      </w:rPr>
      <w:t>_20200813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proofErr w:type="spellStart"/>
    <w:proofErr w:type="gramStart"/>
    <w:r w:rsidRPr="003B2111">
      <w:rPr>
        <w:color w:val="0070C0"/>
        <w:sz w:val="16"/>
        <w:szCs w:val="16"/>
        <w:lang w:eastAsia="ko-KR"/>
      </w:rPr>
      <w:t>Created:</w:t>
    </w:r>
    <w:r w:rsidR="001A4427">
      <w:rPr>
        <w:color w:val="0070C0"/>
        <w:sz w:val="16"/>
        <w:szCs w:val="16"/>
        <w:lang w:eastAsia="ko-KR"/>
      </w:rPr>
      <w:t>August</w:t>
    </w:r>
    <w:proofErr w:type="spellEnd"/>
    <w:proofErr w:type="gramEnd"/>
    <w:r w:rsidR="001A4427">
      <w:rPr>
        <w:color w:val="0070C0"/>
        <w:sz w:val="16"/>
        <w:szCs w:val="16"/>
        <w:lang w:eastAsia="ko-KR"/>
      </w:rPr>
      <w:t xml:space="preserve"> </w:t>
    </w:r>
    <w:r w:rsidR="00B62248">
      <w:rPr>
        <w:color w:val="0070C0"/>
        <w:sz w:val="16"/>
        <w:szCs w:val="16"/>
        <w:lang w:eastAsia="ko-KR"/>
      </w:rPr>
      <w:t>1</w:t>
    </w:r>
    <w:r w:rsidR="00F37DF1">
      <w:rPr>
        <w:color w:val="0070C0"/>
        <w:sz w:val="16"/>
        <w:szCs w:val="16"/>
        <w:lang w:eastAsia="ko-KR"/>
      </w:rPr>
      <w:t>3</w:t>
    </w:r>
    <w:r w:rsidR="001A4427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3C0"/>
    <w:multiLevelType w:val="multilevel"/>
    <w:tmpl w:val="5AB095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" w15:restartNumberingAfterBreak="0">
    <w:nsid w:val="0A190278"/>
    <w:multiLevelType w:val="multilevel"/>
    <w:tmpl w:val="3FE49A18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6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3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4" w15:restartNumberingAfterBreak="0">
    <w:nsid w:val="360E6C63"/>
    <w:multiLevelType w:val="multilevel"/>
    <w:tmpl w:val="3FE49A18"/>
    <w:numStyleLink w:val="Headings"/>
  </w:abstractNum>
  <w:abstractNum w:abstractNumId="5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8" w15:restartNumberingAfterBreak="0">
    <w:nsid w:val="5FBD21B2"/>
    <w:multiLevelType w:val="multilevel"/>
    <w:tmpl w:val="AAC617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1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2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5"/>
  </w:num>
  <w:num w:numId="8">
    <w:abstractNumId w:val="9"/>
  </w:num>
  <w:num w:numId="9">
    <w:abstractNumId w:val="5"/>
  </w:num>
  <w:num w:numId="10">
    <w:abstractNumId w:val="9"/>
  </w:num>
  <w:num w:numId="11">
    <w:abstractNumId w:val="2"/>
  </w:num>
  <w:num w:numId="12">
    <w:abstractNumId w:val="2"/>
  </w:num>
  <w:num w:numId="13">
    <w:abstractNumId w:val="2"/>
  </w:num>
  <w:num w:numId="14">
    <w:abstractNumId w:val="4"/>
  </w:num>
  <w:num w:numId="15">
    <w:abstractNumId w:val="4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1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  <w:lvlOverride w:ilvl="1">
      <w:lvl w:ilvl="1">
        <w:start w:val="1"/>
        <w:numFmt w:val="decimal"/>
        <w:pStyle w:val="2"/>
        <w:lvlText w:val="%1.%2"/>
        <w:lvlJc w:val="left"/>
        <w:pPr>
          <w:ind w:left="7164" w:hanging="360"/>
        </w:pPr>
        <w:rPr>
          <w:rFonts w:hint="eastAsia"/>
          <w:b w:val="0"/>
          <w:bCs w:val="0"/>
        </w:rPr>
      </w:lvl>
    </w:lvlOverride>
  </w:num>
  <w:num w:numId="37">
    <w:abstractNumId w:val="2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7"/>
  </w:num>
  <w:num w:numId="43">
    <w:abstractNumId w:val="10"/>
  </w:num>
  <w:num w:numId="44">
    <w:abstractNumId w:val="1"/>
  </w:num>
  <w:num w:numId="45">
    <w:abstractNumId w:val="11"/>
  </w:num>
  <w:num w:numId="46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04E2"/>
    <w:rsid w:val="0002447C"/>
    <w:rsid w:val="00024F15"/>
    <w:rsid w:val="00035A17"/>
    <w:rsid w:val="000433F1"/>
    <w:rsid w:val="000446C9"/>
    <w:rsid w:val="000517B7"/>
    <w:rsid w:val="00081CA3"/>
    <w:rsid w:val="00082E43"/>
    <w:rsid w:val="000A3052"/>
    <w:rsid w:val="000A652F"/>
    <w:rsid w:val="000B3066"/>
    <w:rsid w:val="000B7A73"/>
    <w:rsid w:val="000C2235"/>
    <w:rsid w:val="000C29AE"/>
    <w:rsid w:val="000C6379"/>
    <w:rsid w:val="000C78BD"/>
    <w:rsid w:val="000D2D97"/>
    <w:rsid w:val="000F4380"/>
    <w:rsid w:val="000F6A29"/>
    <w:rsid w:val="000F6E15"/>
    <w:rsid w:val="00106262"/>
    <w:rsid w:val="00110E94"/>
    <w:rsid w:val="00122284"/>
    <w:rsid w:val="00131ABC"/>
    <w:rsid w:val="00133956"/>
    <w:rsid w:val="00161E90"/>
    <w:rsid w:val="00166FD6"/>
    <w:rsid w:val="00166FEA"/>
    <w:rsid w:val="00175C7E"/>
    <w:rsid w:val="00176EEC"/>
    <w:rsid w:val="00177224"/>
    <w:rsid w:val="0018462C"/>
    <w:rsid w:val="00192231"/>
    <w:rsid w:val="00192297"/>
    <w:rsid w:val="001A200E"/>
    <w:rsid w:val="001A4427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1720E"/>
    <w:rsid w:val="0022234C"/>
    <w:rsid w:val="00230987"/>
    <w:rsid w:val="00234DA8"/>
    <w:rsid w:val="00235B53"/>
    <w:rsid w:val="00236D78"/>
    <w:rsid w:val="0025121A"/>
    <w:rsid w:val="00264F66"/>
    <w:rsid w:val="00266DE8"/>
    <w:rsid w:val="0027103C"/>
    <w:rsid w:val="002816AB"/>
    <w:rsid w:val="0028174D"/>
    <w:rsid w:val="00285352"/>
    <w:rsid w:val="00291661"/>
    <w:rsid w:val="0029560C"/>
    <w:rsid w:val="002B1875"/>
    <w:rsid w:val="002C7CEB"/>
    <w:rsid w:val="002D0E61"/>
    <w:rsid w:val="002D0F5F"/>
    <w:rsid w:val="002E353A"/>
    <w:rsid w:val="002E534F"/>
    <w:rsid w:val="002F0AB8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67D9D"/>
    <w:rsid w:val="00471083"/>
    <w:rsid w:val="00481394"/>
    <w:rsid w:val="00492412"/>
    <w:rsid w:val="004B44F4"/>
    <w:rsid w:val="004C075B"/>
    <w:rsid w:val="004C2A84"/>
    <w:rsid w:val="004C2D0D"/>
    <w:rsid w:val="004D008E"/>
    <w:rsid w:val="004D3C3A"/>
    <w:rsid w:val="004E2814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35CDE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6F3330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9230E"/>
    <w:rsid w:val="007C449B"/>
    <w:rsid w:val="007D21E5"/>
    <w:rsid w:val="007D2CEC"/>
    <w:rsid w:val="007D3DF8"/>
    <w:rsid w:val="007D4011"/>
    <w:rsid w:val="007D732D"/>
    <w:rsid w:val="007E27D4"/>
    <w:rsid w:val="0080011F"/>
    <w:rsid w:val="00812753"/>
    <w:rsid w:val="008248AE"/>
    <w:rsid w:val="00833C51"/>
    <w:rsid w:val="00846641"/>
    <w:rsid w:val="00847FEA"/>
    <w:rsid w:val="008612E6"/>
    <w:rsid w:val="00865F5F"/>
    <w:rsid w:val="00880289"/>
    <w:rsid w:val="00885111"/>
    <w:rsid w:val="0088787F"/>
    <w:rsid w:val="00890F1B"/>
    <w:rsid w:val="008A34E9"/>
    <w:rsid w:val="008A646D"/>
    <w:rsid w:val="008B15F8"/>
    <w:rsid w:val="008C0EA3"/>
    <w:rsid w:val="008C18DC"/>
    <w:rsid w:val="008C37BC"/>
    <w:rsid w:val="008C5107"/>
    <w:rsid w:val="008C6E58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46CFC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0771"/>
    <w:rsid w:val="009B2BC8"/>
    <w:rsid w:val="009B3581"/>
    <w:rsid w:val="009C4358"/>
    <w:rsid w:val="009D0431"/>
    <w:rsid w:val="009D20A0"/>
    <w:rsid w:val="009D22B9"/>
    <w:rsid w:val="00A07563"/>
    <w:rsid w:val="00A1325D"/>
    <w:rsid w:val="00A66544"/>
    <w:rsid w:val="00A70956"/>
    <w:rsid w:val="00A7264F"/>
    <w:rsid w:val="00A77CEC"/>
    <w:rsid w:val="00A8079E"/>
    <w:rsid w:val="00A85F0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6712"/>
    <w:rsid w:val="00B56DE4"/>
    <w:rsid w:val="00B57E67"/>
    <w:rsid w:val="00B62248"/>
    <w:rsid w:val="00B62E95"/>
    <w:rsid w:val="00B64420"/>
    <w:rsid w:val="00BA611A"/>
    <w:rsid w:val="00BA7696"/>
    <w:rsid w:val="00BB5B5F"/>
    <w:rsid w:val="00BC37F6"/>
    <w:rsid w:val="00BF1100"/>
    <w:rsid w:val="00C006FA"/>
    <w:rsid w:val="00C03390"/>
    <w:rsid w:val="00C04966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91810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3163"/>
    <w:rsid w:val="00D65C4F"/>
    <w:rsid w:val="00D862FF"/>
    <w:rsid w:val="00DA0496"/>
    <w:rsid w:val="00DB1F4E"/>
    <w:rsid w:val="00DD2205"/>
    <w:rsid w:val="00DD6C56"/>
    <w:rsid w:val="00DF737D"/>
    <w:rsid w:val="00E07FB7"/>
    <w:rsid w:val="00E10599"/>
    <w:rsid w:val="00E22F4D"/>
    <w:rsid w:val="00E2584E"/>
    <w:rsid w:val="00E26D7D"/>
    <w:rsid w:val="00E334DE"/>
    <w:rsid w:val="00E343C5"/>
    <w:rsid w:val="00E5014D"/>
    <w:rsid w:val="00E51476"/>
    <w:rsid w:val="00E56A20"/>
    <w:rsid w:val="00E603B6"/>
    <w:rsid w:val="00E71656"/>
    <w:rsid w:val="00E8740E"/>
    <w:rsid w:val="00EA5FA3"/>
    <w:rsid w:val="00EB6DBB"/>
    <w:rsid w:val="00EC380E"/>
    <w:rsid w:val="00ED235F"/>
    <w:rsid w:val="00ED6032"/>
    <w:rsid w:val="00EE5EC5"/>
    <w:rsid w:val="00EE6932"/>
    <w:rsid w:val="00EF72F2"/>
    <w:rsid w:val="00F0068C"/>
    <w:rsid w:val="00F01C07"/>
    <w:rsid w:val="00F044F5"/>
    <w:rsid w:val="00F10EB8"/>
    <w:rsid w:val="00F30D59"/>
    <w:rsid w:val="00F37DF1"/>
    <w:rsid w:val="00F44DB5"/>
    <w:rsid w:val="00F56F78"/>
    <w:rsid w:val="00F63F7A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F63F7A"/>
    <w:pPr>
      <w:tabs>
        <w:tab w:val="left" w:pos="1000"/>
        <w:tab w:val="right" w:leader="dot" w:pos="9017"/>
      </w:tabs>
      <w:ind w:leftChars="200" w:left="44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F37DF1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normaltextrun">
    <w:name w:val="normaltextrun"/>
    <w:basedOn w:val="a0"/>
    <w:rsid w:val="00F37DF1"/>
  </w:style>
  <w:style w:type="character" w:customStyle="1" w:styleId="eop">
    <w:name w:val="eop"/>
    <w:basedOn w:val="a0"/>
    <w:rsid w:val="00F37DF1"/>
  </w:style>
  <w:style w:type="character" w:customStyle="1" w:styleId="spellingerror">
    <w:name w:val="spellingerror"/>
    <w:basedOn w:val="a0"/>
    <w:rsid w:val="00F37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3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428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85</cp:revision>
  <dcterms:created xsi:type="dcterms:W3CDTF">2020-06-23T08:59:00Z</dcterms:created>
  <dcterms:modified xsi:type="dcterms:W3CDTF">2020-08-14T00:18:00Z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