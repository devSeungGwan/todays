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509B13D9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>8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EE6932">
        <w:rPr>
          <w:rFonts w:asciiTheme="minorEastAsia" w:hAnsiTheme="minorEastAsia" w:cs="Arial"/>
          <w:color w:val="0070C0"/>
          <w:sz w:val="36"/>
          <w:lang w:eastAsia="ko-KR"/>
        </w:rPr>
        <w:t>11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B62248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EE6932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B62248">
        <w:rPr>
          <w:rFonts w:asciiTheme="minorEastAsia" w:hAnsiTheme="minorEastAsia" w:cs="Arial"/>
          <w:color w:val="0070C0"/>
          <w:sz w:val="36"/>
          <w:lang w:eastAsia="ko-KR"/>
        </w:rPr>
        <w:t xml:space="preserve">AI Edge </w:t>
      </w:r>
      <w:r w:rsidR="00B62248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통관 등록 외 </w:t>
      </w:r>
      <w:r w:rsidR="00B62248">
        <w:rPr>
          <w:rFonts w:asciiTheme="minorEastAsia" w:hAnsiTheme="minorEastAsia" w:cs="Arial"/>
          <w:color w:val="0070C0"/>
          <w:sz w:val="36"/>
          <w:lang w:eastAsia="ko-KR"/>
        </w:rPr>
        <w:t>4</w:t>
      </w:r>
      <w:r w:rsidR="00B62248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68ADB9C5" w14:textId="1FEA1B98" w:rsidR="004E2814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8070773" w:history="1">
        <w:r w:rsidR="004E2814" w:rsidRPr="005B3DB0">
          <w:rPr>
            <w:rStyle w:val="a5"/>
            <w:noProof/>
          </w:rPr>
          <w:t>1</w:t>
        </w:r>
        <w:r w:rsidR="004E2814">
          <w:rPr>
            <w:noProof/>
            <w:kern w:val="2"/>
            <w:sz w:val="20"/>
            <w:lang w:eastAsia="ko-KR"/>
          </w:rPr>
          <w:tab/>
        </w:r>
        <w:r w:rsidR="004E2814" w:rsidRPr="005B3DB0">
          <w:rPr>
            <w:rStyle w:val="a5"/>
            <w:noProof/>
          </w:rPr>
          <w:t>금일</w:t>
        </w:r>
        <w:r w:rsidR="004E2814" w:rsidRPr="005B3DB0">
          <w:rPr>
            <w:rStyle w:val="a5"/>
            <w:noProof/>
          </w:rPr>
          <w:t xml:space="preserve"> </w:t>
        </w:r>
        <w:r w:rsidR="004E2814" w:rsidRPr="005B3DB0">
          <w:rPr>
            <w:rStyle w:val="a5"/>
            <w:noProof/>
          </w:rPr>
          <w:t>업무</w:t>
        </w:r>
        <w:r w:rsidR="004E2814">
          <w:rPr>
            <w:noProof/>
            <w:webHidden/>
          </w:rPr>
          <w:tab/>
        </w:r>
        <w:r w:rsidR="004E2814">
          <w:rPr>
            <w:noProof/>
            <w:webHidden/>
          </w:rPr>
          <w:fldChar w:fldCharType="begin"/>
        </w:r>
        <w:r w:rsidR="004E2814">
          <w:rPr>
            <w:noProof/>
            <w:webHidden/>
          </w:rPr>
          <w:instrText xml:space="preserve"> PAGEREF _Toc48070773 \h </w:instrText>
        </w:r>
        <w:r w:rsidR="004E2814">
          <w:rPr>
            <w:noProof/>
            <w:webHidden/>
          </w:rPr>
        </w:r>
        <w:r w:rsidR="004E2814">
          <w:rPr>
            <w:noProof/>
            <w:webHidden/>
          </w:rPr>
          <w:fldChar w:fldCharType="separate"/>
        </w:r>
        <w:r w:rsidR="004E2814">
          <w:rPr>
            <w:noProof/>
            <w:webHidden/>
          </w:rPr>
          <w:t>3</w:t>
        </w:r>
        <w:r w:rsidR="004E2814">
          <w:rPr>
            <w:noProof/>
            <w:webHidden/>
          </w:rPr>
          <w:fldChar w:fldCharType="end"/>
        </w:r>
      </w:hyperlink>
    </w:p>
    <w:p w14:paraId="6BBCA077" w14:textId="2297DF2C" w:rsidR="004E2814" w:rsidRDefault="004E2814">
      <w:pPr>
        <w:pStyle w:val="20"/>
        <w:rPr>
          <w:kern w:val="2"/>
          <w:sz w:val="20"/>
          <w:lang w:eastAsia="ko-KR"/>
        </w:rPr>
      </w:pPr>
      <w:hyperlink w:anchor="_Toc48070774" w:history="1">
        <w:r w:rsidRPr="005B3DB0">
          <w:rPr>
            <w:rStyle w:val="a5"/>
          </w:rPr>
          <w:t>1.1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 xml:space="preserve">AI Edge </w:t>
        </w:r>
        <w:r w:rsidRPr="005B3DB0">
          <w:rPr>
            <w:rStyle w:val="a5"/>
          </w:rPr>
          <w:t>통관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등록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64F6A2" w14:textId="057F36CB" w:rsidR="004E2814" w:rsidRDefault="004E2814">
      <w:pPr>
        <w:pStyle w:val="20"/>
        <w:rPr>
          <w:kern w:val="2"/>
          <w:sz w:val="20"/>
          <w:lang w:eastAsia="ko-KR"/>
        </w:rPr>
      </w:pPr>
      <w:hyperlink w:anchor="_Toc48070775" w:history="1">
        <w:r w:rsidRPr="005B3DB0">
          <w:rPr>
            <w:rStyle w:val="a5"/>
          </w:rPr>
          <w:t>1.2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>제품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기획</w:t>
        </w:r>
        <w:r w:rsidRPr="005B3DB0">
          <w:rPr>
            <w:rStyle w:val="a5"/>
          </w:rPr>
          <w:t xml:space="preserve"> – </w:t>
        </w:r>
        <w:r w:rsidRPr="005B3DB0">
          <w:rPr>
            <w:rStyle w:val="a5"/>
          </w:rPr>
          <w:t>세미나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참여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567301" w14:textId="25469DF6" w:rsidR="004E2814" w:rsidRDefault="004E2814">
      <w:pPr>
        <w:pStyle w:val="20"/>
        <w:rPr>
          <w:kern w:val="2"/>
          <w:sz w:val="20"/>
          <w:lang w:eastAsia="ko-KR"/>
        </w:rPr>
      </w:pPr>
      <w:hyperlink w:anchor="_Toc48070776" w:history="1">
        <w:r w:rsidRPr="005B3DB0">
          <w:rPr>
            <w:rStyle w:val="a5"/>
          </w:rPr>
          <w:t>1.3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>메리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격주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회의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참여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86B227" w14:textId="4E947F07" w:rsidR="004E2814" w:rsidRDefault="004E2814">
      <w:pPr>
        <w:pStyle w:val="20"/>
        <w:rPr>
          <w:kern w:val="2"/>
          <w:sz w:val="20"/>
          <w:lang w:eastAsia="ko-KR"/>
        </w:rPr>
      </w:pPr>
      <w:hyperlink w:anchor="_Toc48070777" w:history="1">
        <w:r w:rsidRPr="005B3DB0">
          <w:rPr>
            <w:rStyle w:val="a5"/>
          </w:rPr>
          <w:t>1.4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>세미나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회의록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6D2BE8" w14:textId="7A669E0B" w:rsidR="004E2814" w:rsidRDefault="004E2814">
      <w:pPr>
        <w:pStyle w:val="20"/>
        <w:rPr>
          <w:kern w:val="2"/>
          <w:sz w:val="20"/>
          <w:lang w:eastAsia="ko-KR"/>
        </w:rPr>
      </w:pPr>
      <w:hyperlink w:anchor="_Toc48070778" w:history="1">
        <w:r w:rsidRPr="005B3DB0">
          <w:rPr>
            <w:rStyle w:val="a5"/>
          </w:rPr>
          <w:t>1.5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>메리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격주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회의록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A3A1D6C" w14:textId="2841E761" w:rsidR="004E2814" w:rsidRDefault="004E2814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070779" w:history="1">
        <w:r w:rsidRPr="005B3DB0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5B3DB0">
          <w:rPr>
            <w:rStyle w:val="a5"/>
            <w:noProof/>
          </w:rPr>
          <w:t>예정된</w:t>
        </w:r>
        <w:r w:rsidRPr="005B3DB0">
          <w:rPr>
            <w:rStyle w:val="a5"/>
            <w:noProof/>
          </w:rPr>
          <w:t xml:space="preserve"> </w:t>
        </w:r>
        <w:r w:rsidRPr="005B3DB0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87B6A3" w14:textId="713478C3" w:rsidR="004E2814" w:rsidRDefault="004E2814">
      <w:pPr>
        <w:pStyle w:val="20"/>
        <w:rPr>
          <w:kern w:val="2"/>
          <w:sz w:val="20"/>
          <w:lang w:eastAsia="ko-KR"/>
        </w:rPr>
      </w:pPr>
      <w:hyperlink w:anchor="_Toc48070780" w:history="1">
        <w:r w:rsidRPr="005B3DB0">
          <w:rPr>
            <w:rStyle w:val="a5"/>
          </w:rPr>
          <w:t>2.1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 xml:space="preserve">AI Edge </w:t>
        </w:r>
        <w:r w:rsidRPr="005B3DB0">
          <w:rPr>
            <w:rStyle w:val="a5"/>
          </w:rPr>
          <w:t>통관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등록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767577" w14:textId="128EBC10" w:rsidR="004E2814" w:rsidRDefault="004E2814">
      <w:pPr>
        <w:pStyle w:val="20"/>
        <w:rPr>
          <w:kern w:val="2"/>
          <w:sz w:val="20"/>
          <w:lang w:eastAsia="ko-KR"/>
        </w:rPr>
      </w:pPr>
      <w:hyperlink w:anchor="_Toc48070781" w:history="1">
        <w:r w:rsidRPr="005B3DB0">
          <w:rPr>
            <w:rStyle w:val="a5"/>
          </w:rPr>
          <w:t>2.2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 xml:space="preserve">AI Edge </w:t>
        </w:r>
        <w:r w:rsidRPr="005B3DB0">
          <w:rPr>
            <w:rStyle w:val="a5"/>
          </w:rPr>
          <w:t>테스트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환경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구축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준비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851F6F" w14:textId="5B4C03AD" w:rsidR="004E2814" w:rsidRDefault="004E2814">
      <w:pPr>
        <w:pStyle w:val="20"/>
        <w:rPr>
          <w:kern w:val="2"/>
          <w:sz w:val="20"/>
          <w:lang w:eastAsia="ko-KR"/>
        </w:rPr>
      </w:pPr>
      <w:hyperlink w:anchor="_Toc48070782" w:history="1">
        <w:r w:rsidRPr="005B3DB0">
          <w:rPr>
            <w:rStyle w:val="a5"/>
          </w:rPr>
          <w:t>2.3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 xml:space="preserve">Git </w:t>
        </w:r>
        <w:r w:rsidRPr="005B3DB0">
          <w:rPr>
            <w:rStyle w:val="a5"/>
          </w:rPr>
          <w:t>문서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작성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및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세미나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준비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013D0EB" w14:textId="761F540B" w:rsidR="004E2814" w:rsidRDefault="004E2814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070783" w:history="1">
        <w:r w:rsidRPr="005B3DB0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5B3DB0">
          <w:rPr>
            <w:rStyle w:val="a5"/>
            <w:noProof/>
          </w:rPr>
          <w:t>알아야</w:t>
        </w:r>
        <w:r w:rsidRPr="005B3DB0">
          <w:rPr>
            <w:rStyle w:val="a5"/>
            <w:noProof/>
          </w:rPr>
          <w:t xml:space="preserve"> </w:t>
        </w:r>
        <w:r w:rsidRPr="005B3DB0">
          <w:rPr>
            <w:rStyle w:val="a5"/>
            <w:noProof/>
          </w:rPr>
          <w:t>될</w:t>
        </w:r>
        <w:r w:rsidRPr="005B3DB0">
          <w:rPr>
            <w:rStyle w:val="a5"/>
            <w:noProof/>
          </w:rPr>
          <w:t xml:space="preserve"> </w:t>
        </w:r>
        <w:r w:rsidRPr="005B3DB0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2C148" w14:textId="1A7E7652" w:rsidR="004E2814" w:rsidRDefault="004E2814">
      <w:pPr>
        <w:pStyle w:val="20"/>
        <w:rPr>
          <w:kern w:val="2"/>
          <w:sz w:val="20"/>
          <w:lang w:eastAsia="ko-KR"/>
        </w:rPr>
      </w:pPr>
      <w:hyperlink w:anchor="_Toc48070784" w:history="1">
        <w:r w:rsidRPr="005B3DB0">
          <w:rPr>
            <w:rStyle w:val="a5"/>
          </w:rPr>
          <w:t>3.1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>앙상블</w:t>
        </w:r>
        <w:r w:rsidRPr="005B3DB0">
          <w:rPr>
            <w:rStyle w:val="a5"/>
          </w:rPr>
          <w:t xml:space="preserve">(Ensemble) </w:t>
        </w:r>
        <w:r w:rsidRPr="005B3DB0">
          <w:rPr>
            <w:rStyle w:val="a5"/>
          </w:rPr>
          <w:t>기법</w:t>
        </w:r>
        <w:r w:rsidRPr="005B3DB0">
          <w:rPr>
            <w:rStyle w:val="a5"/>
          </w:rPr>
          <w:t xml:space="preserve">, </w:t>
        </w:r>
        <w:r w:rsidRPr="005B3DB0">
          <w:rPr>
            <w:rStyle w:val="a5"/>
          </w:rPr>
          <w:t>배깅</w:t>
        </w:r>
        <w:r w:rsidRPr="005B3DB0">
          <w:rPr>
            <w:rStyle w:val="a5"/>
          </w:rPr>
          <w:t xml:space="preserve">(Bagging), </w:t>
        </w:r>
        <w:r w:rsidRPr="005B3DB0">
          <w:rPr>
            <w:rStyle w:val="a5"/>
          </w:rPr>
          <w:t>부스팅</w:t>
        </w:r>
        <w:r w:rsidRPr="005B3DB0">
          <w:rPr>
            <w:rStyle w:val="a5"/>
          </w:rPr>
          <w:t xml:space="preserve">(Boosting) </w:t>
        </w:r>
        <w:r w:rsidRPr="005B3DB0">
          <w:rPr>
            <w:rStyle w:val="a5"/>
          </w:rPr>
          <w:t>문서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FDAF02" w14:textId="3D8D7EBA" w:rsidR="004E2814" w:rsidRDefault="004E2814">
      <w:pPr>
        <w:pStyle w:val="20"/>
        <w:rPr>
          <w:kern w:val="2"/>
          <w:sz w:val="20"/>
          <w:lang w:eastAsia="ko-KR"/>
        </w:rPr>
      </w:pPr>
      <w:hyperlink w:anchor="_Toc48070785" w:history="1">
        <w:r w:rsidRPr="005B3DB0">
          <w:rPr>
            <w:rStyle w:val="a5"/>
          </w:rPr>
          <w:t>3.2</w:t>
        </w:r>
        <w:r>
          <w:rPr>
            <w:kern w:val="2"/>
            <w:sz w:val="20"/>
            <w:lang w:eastAsia="ko-KR"/>
          </w:rPr>
          <w:tab/>
        </w:r>
        <w:r w:rsidRPr="005B3DB0">
          <w:rPr>
            <w:rStyle w:val="a5"/>
          </w:rPr>
          <w:t xml:space="preserve">CI/CD </w:t>
        </w:r>
        <w:r w:rsidRPr="005B3DB0">
          <w:rPr>
            <w:rStyle w:val="a5"/>
          </w:rPr>
          <w:t>도구</w:t>
        </w:r>
        <w:r w:rsidRPr="005B3DB0">
          <w:rPr>
            <w:rStyle w:val="a5"/>
          </w:rPr>
          <w:t xml:space="preserve">(Docker, Kubernetes) </w:t>
        </w:r>
        <w:r w:rsidRPr="005B3DB0">
          <w:rPr>
            <w:rStyle w:val="a5"/>
          </w:rPr>
          <w:t>관련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문서</w:t>
        </w:r>
        <w:r w:rsidRPr="005B3DB0">
          <w:rPr>
            <w:rStyle w:val="a5"/>
          </w:rPr>
          <w:t xml:space="preserve"> </w:t>
        </w:r>
        <w:r w:rsidRPr="005B3DB0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_Toc48070785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2FE75A" w14:textId="6CB6B62D" w:rsidR="004E2814" w:rsidRDefault="004E2814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070786" w:history="1">
        <w:r w:rsidRPr="005B3DB0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5B3DB0">
          <w:rPr>
            <w:rStyle w:val="a5"/>
            <w:noProof/>
          </w:rPr>
          <w:t>확인할</w:t>
        </w:r>
        <w:r w:rsidRPr="005B3DB0">
          <w:rPr>
            <w:rStyle w:val="a5"/>
            <w:noProof/>
          </w:rPr>
          <w:t xml:space="preserve"> </w:t>
        </w:r>
        <w:r w:rsidRPr="005B3DB0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0DCB127C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7E54919B" w:rsidR="007E27D4" w:rsidRDefault="009832B2" w:rsidP="002816AB">
      <w:pPr>
        <w:pStyle w:val="1"/>
      </w:pPr>
      <w:r w:rsidRPr="002816AB">
        <w:br w:type="page"/>
      </w:r>
      <w:bookmarkStart w:id="2" w:name="_Toc48070773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251773BD" w14:textId="24F1C733" w:rsidR="00635CDE" w:rsidRDefault="0028174D" w:rsidP="00635CDE">
      <w:pPr>
        <w:pStyle w:val="2"/>
      </w:pPr>
      <w:r>
        <w:t xml:space="preserve"> </w:t>
      </w:r>
      <w:bookmarkStart w:id="3" w:name="_Toc48070774"/>
      <w:r w:rsidR="00EE6932">
        <w:t xml:space="preserve">AI Edge </w:t>
      </w:r>
      <w:r w:rsidR="00EE6932">
        <w:rPr>
          <w:rFonts w:hint="eastAsia"/>
        </w:rPr>
        <w:t>통관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등록</w:t>
      </w:r>
      <w:bookmarkEnd w:id="3"/>
    </w:p>
    <w:p w14:paraId="6A73C1F2" w14:textId="31A78206" w:rsidR="00EE6932" w:rsidRDefault="00EE6932" w:rsidP="00635CDE">
      <w:pPr>
        <w:pStyle w:val="2"/>
      </w:pPr>
      <w:r>
        <w:rPr>
          <w:rFonts w:hint="eastAsia"/>
        </w:rPr>
        <w:t xml:space="preserve"> </w:t>
      </w:r>
      <w:bookmarkStart w:id="4" w:name="_Toc48070775"/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세미나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bookmarkEnd w:id="4"/>
    </w:p>
    <w:p w14:paraId="489E20C4" w14:textId="77F351B8" w:rsidR="00EE6932" w:rsidRDefault="00EE6932" w:rsidP="00EE6932">
      <w:pPr>
        <w:pStyle w:val="2"/>
      </w:pPr>
      <w:r>
        <w:rPr>
          <w:rFonts w:hint="eastAsia"/>
        </w:rPr>
        <w:t xml:space="preserve"> </w:t>
      </w:r>
      <w:bookmarkStart w:id="5" w:name="_Toc48070776"/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격주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bookmarkEnd w:id="5"/>
    </w:p>
    <w:p w14:paraId="4C930930" w14:textId="66918B6D" w:rsidR="00EE6932" w:rsidRDefault="00EE6932" w:rsidP="00EE6932">
      <w:pPr>
        <w:pStyle w:val="2"/>
      </w:pPr>
      <w:r>
        <w:rPr>
          <w:rFonts w:hint="eastAsia"/>
        </w:rPr>
        <w:t xml:space="preserve"> </w:t>
      </w:r>
      <w:bookmarkStart w:id="6" w:name="_Toc48070777"/>
      <w:r>
        <w:rPr>
          <w:rFonts w:hint="eastAsia"/>
        </w:rPr>
        <w:t>세미나</w:t>
      </w:r>
      <w:r>
        <w:rPr>
          <w:rFonts w:hint="eastAsia"/>
        </w:rPr>
        <w:t xml:space="preserve">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6"/>
    </w:p>
    <w:p w14:paraId="789ECDE7" w14:textId="77F41538" w:rsidR="00236D78" w:rsidRDefault="00236D78" w:rsidP="00EE6932">
      <w:pPr>
        <w:pStyle w:val="2"/>
      </w:pPr>
      <w:r>
        <w:t xml:space="preserve"> </w:t>
      </w:r>
      <w:bookmarkStart w:id="7" w:name="_Toc48070778"/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격주</w:t>
      </w:r>
      <w:r>
        <w:rPr>
          <w:rFonts w:hint="eastAsia"/>
        </w:rPr>
        <w:t xml:space="preserve">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7"/>
    </w:p>
    <w:p w14:paraId="72E5DC63" w14:textId="46679C36" w:rsidR="007E27D4" w:rsidRDefault="007E27D4" w:rsidP="002816AB">
      <w:pPr>
        <w:pStyle w:val="1"/>
      </w:pPr>
      <w:bookmarkStart w:id="8" w:name="_Toc48070779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8"/>
    </w:p>
    <w:p w14:paraId="030CFD75" w14:textId="77777777" w:rsidR="00EE6932" w:rsidRDefault="0028174D" w:rsidP="00EE6932">
      <w:pPr>
        <w:pStyle w:val="2"/>
      </w:pPr>
      <w:r>
        <w:rPr>
          <w:rFonts w:hint="eastAsia"/>
        </w:rPr>
        <w:t xml:space="preserve"> </w:t>
      </w:r>
      <w:bookmarkStart w:id="9" w:name="_Toc48070780"/>
      <w:r w:rsidR="00EE6932">
        <w:t xml:space="preserve">AI Edge </w:t>
      </w:r>
      <w:r w:rsidR="00EE6932">
        <w:rPr>
          <w:rFonts w:hint="eastAsia"/>
        </w:rPr>
        <w:t>통관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등록</w:t>
      </w:r>
      <w:bookmarkEnd w:id="9"/>
    </w:p>
    <w:p w14:paraId="360C5123" w14:textId="43E70670" w:rsidR="00EB6DBB" w:rsidRDefault="00EE6932" w:rsidP="00EE693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10" w:name="_Toc48070781"/>
      <w:r>
        <w:t xml:space="preserve">AI Edge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bookmarkEnd w:id="10"/>
    </w:p>
    <w:p w14:paraId="1194EEC5" w14:textId="137084F7" w:rsidR="00635CDE" w:rsidRDefault="00635CDE" w:rsidP="00635CDE">
      <w:pPr>
        <w:pStyle w:val="2"/>
      </w:pPr>
      <w:r>
        <w:rPr>
          <w:rFonts w:hint="eastAsia"/>
        </w:rPr>
        <w:t xml:space="preserve"> </w:t>
      </w:r>
      <w:bookmarkStart w:id="11" w:name="_Toc48070782"/>
      <w:r w:rsidR="00EE6932">
        <w:rPr>
          <w:rFonts w:hint="eastAsia"/>
        </w:rPr>
        <w:t>G</w:t>
      </w:r>
      <w:r w:rsidR="00EE6932">
        <w:t xml:space="preserve">it </w:t>
      </w:r>
      <w:r w:rsidR="00EE6932">
        <w:rPr>
          <w:rFonts w:hint="eastAsia"/>
        </w:rPr>
        <w:t>문서</w:t>
      </w:r>
      <w:r w:rsidR="00EE6932">
        <w:t xml:space="preserve"> </w:t>
      </w:r>
      <w:r w:rsidR="00EE6932">
        <w:rPr>
          <w:rFonts w:hint="eastAsia"/>
        </w:rPr>
        <w:t>작성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및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세미나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준비</w:t>
      </w:r>
      <w:bookmarkEnd w:id="11"/>
    </w:p>
    <w:p w14:paraId="315E5C4B" w14:textId="77777777" w:rsidR="006F3330" w:rsidRDefault="006F3330" w:rsidP="006F3330">
      <w:pPr>
        <w:pStyle w:val="2"/>
      </w:pPr>
      <w:r>
        <w:rPr>
          <w:rFonts w:hint="eastAsia"/>
        </w:rPr>
        <w:t>세미나</w:t>
      </w:r>
      <w:r>
        <w:rPr>
          <w:rFonts w:hint="eastAsia"/>
        </w:rPr>
        <w:t xml:space="preserve">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5EA9C102" w14:textId="413A5FED" w:rsidR="006F3330" w:rsidRDefault="006F3330" w:rsidP="006F3330">
      <w:pPr>
        <w:pStyle w:val="2"/>
        <w:rPr>
          <w:rFonts w:hint="eastAsia"/>
        </w:rPr>
      </w:pPr>
      <w:r>
        <w:t xml:space="preserve"> </w:t>
      </w:r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격주</w:t>
      </w:r>
      <w:r>
        <w:rPr>
          <w:rFonts w:hint="eastAsia"/>
        </w:rPr>
        <w:t xml:space="preserve">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749F0026" w14:textId="0192E7C1" w:rsidR="007E27D4" w:rsidRDefault="007E27D4" w:rsidP="002816AB">
      <w:pPr>
        <w:pStyle w:val="1"/>
      </w:pPr>
      <w:bookmarkStart w:id="12" w:name="_Toc48070783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3" w:name="_Toc32336099"/>
      <w:bookmarkEnd w:id="12"/>
    </w:p>
    <w:p w14:paraId="585A8A44" w14:textId="4D515336" w:rsidR="00A1325D" w:rsidRDefault="00467D9D" w:rsidP="00A1325D">
      <w:pPr>
        <w:pStyle w:val="2"/>
      </w:pPr>
      <w:r>
        <w:rPr>
          <w:rFonts w:hint="eastAsia"/>
        </w:rPr>
        <w:t xml:space="preserve"> </w:t>
      </w:r>
      <w:bookmarkStart w:id="14" w:name="_Toc48070784"/>
      <w:r w:rsidR="00A1325D">
        <w:t>앙상블</w:t>
      </w:r>
      <w:r w:rsidR="00A1325D">
        <w:t xml:space="preserve">(Ensemble) </w:t>
      </w:r>
      <w:r w:rsidR="00A1325D">
        <w:rPr>
          <w:rFonts w:hint="eastAsia"/>
        </w:rPr>
        <w:t>기법</w:t>
      </w:r>
      <w:r w:rsidR="00A1325D">
        <w:rPr>
          <w:rFonts w:hint="eastAsia"/>
        </w:rPr>
        <w:t>,</w:t>
      </w:r>
      <w:r w:rsidR="00A1325D">
        <w:t xml:space="preserve"> </w:t>
      </w:r>
      <w:r w:rsidR="00A1325D">
        <w:t>배깅</w:t>
      </w:r>
      <w:r w:rsidR="00A1325D">
        <w:t xml:space="preserve">(Bagging), </w:t>
      </w:r>
      <w:r w:rsidR="00A1325D">
        <w:t>부스팅</w:t>
      </w:r>
      <w:r w:rsidR="00A1325D">
        <w:t xml:space="preserve">(Boosting) </w:t>
      </w:r>
      <w:r w:rsidR="00A1325D">
        <w:t>문서</w:t>
      </w:r>
      <w:r w:rsidR="00A1325D">
        <w:t xml:space="preserve"> </w:t>
      </w:r>
      <w:r w:rsidR="00A1325D">
        <w:t>작성</w:t>
      </w:r>
      <w:bookmarkEnd w:id="14"/>
    </w:p>
    <w:p w14:paraId="0D7B6513" w14:textId="43F22977" w:rsidR="00A1325D" w:rsidRDefault="00467D9D" w:rsidP="00A1325D">
      <w:pPr>
        <w:pStyle w:val="2"/>
      </w:pPr>
      <w:r>
        <w:t xml:space="preserve"> </w:t>
      </w:r>
      <w:bookmarkStart w:id="15" w:name="_Toc48070785"/>
      <w:r w:rsidR="00A1325D">
        <w:t xml:space="preserve">CI/CD </w:t>
      </w:r>
      <w:r w:rsidR="00A1325D">
        <w:t>도구</w:t>
      </w:r>
      <w:r w:rsidR="00A1325D">
        <w:t>(Docker, Kub</w:t>
      </w:r>
      <w:r w:rsidR="00A1325D">
        <w:rPr>
          <w:rFonts w:hint="eastAsia"/>
        </w:rPr>
        <w:t>e</w:t>
      </w:r>
      <w:r w:rsidR="00A1325D">
        <w:t xml:space="preserve">rnetes) </w:t>
      </w:r>
      <w:r w:rsidR="00A1325D">
        <w:t>관련</w:t>
      </w:r>
      <w:r w:rsidR="00A1325D">
        <w:t xml:space="preserve"> </w:t>
      </w:r>
      <w:r w:rsidR="00A1325D">
        <w:t>문서</w:t>
      </w:r>
      <w:r w:rsidR="00A1325D">
        <w:t xml:space="preserve"> </w:t>
      </w:r>
      <w:r w:rsidR="00A1325D">
        <w:t>작성</w:t>
      </w:r>
      <w:bookmarkEnd w:id="15"/>
    </w:p>
    <w:p w14:paraId="64CA3C79" w14:textId="7B72DE7E" w:rsidR="006E3E74" w:rsidRDefault="007E27D4" w:rsidP="00C1011A">
      <w:pPr>
        <w:pStyle w:val="1"/>
      </w:pPr>
      <w:bookmarkStart w:id="16" w:name="_Toc48070786"/>
      <w:bookmarkEnd w:id="13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6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AA676" w14:textId="77777777" w:rsidR="00D63163" w:rsidRDefault="00D63163" w:rsidP="008C0EA3">
      <w:r>
        <w:separator/>
      </w:r>
    </w:p>
  </w:endnote>
  <w:endnote w:type="continuationSeparator" w:id="0">
    <w:p w14:paraId="6389EB7D" w14:textId="77777777" w:rsidR="00D63163" w:rsidRDefault="00D63163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23F450A3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EE6932">
      <w:rPr>
        <w:noProof/>
        <w:sz w:val="16"/>
        <w:szCs w:val="16"/>
        <w:lang w:eastAsia="ko-KR"/>
      </w:rPr>
      <w:t>Tuesday, August 11,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44A3F" w14:textId="77777777" w:rsidR="00D63163" w:rsidRDefault="00D63163" w:rsidP="008C0EA3">
      <w:r>
        <w:separator/>
      </w:r>
    </w:p>
  </w:footnote>
  <w:footnote w:type="continuationSeparator" w:id="0">
    <w:p w14:paraId="35E81D43" w14:textId="77777777" w:rsidR="00D63163" w:rsidRDefault="00D63163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06D81C7E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B62248">
      <w:rPr>
        <w:rFonts w:hint="eastAsia"/>
        <w:noProof/>
        <w:color w:val="0070C0"/>
        <w:sz w:val="16"/>
        <w:szCs w:val="16"/>
        <w:lang w:eastAsia="ko-KR"/>
      </w:rPr>
      <w:t>일일</w:t>
    </w:r>
    <w:r w:rsidR="00B62248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B62248">
      <w:rPr>
        <w:rFonts w:hint="eastAsia"/>
        <w:noProof/>
        <w:color w:val="0070C0"/>
        <w:sz w:val="16"/>
        <w:szCs w:val="16"/>
        <w:lang w:eastAsia="ko-KR"/>
      </w:rPr>
      <w:t>보고</w:t>
    </w:r>
    <w:r w:rsidR="00B62248">
      <w:rPr>
        <w:rFonts w:hint="eastAsia"/>
        <w:noProof/>
        <w:color w:val="0070C0"/>
        <w:sz w:val="16"/>
        <w:szCs w:val="16"/>
        <w:lang w:eastAsia="ko-KR"/>
      </w:rPr>
      <w:t>_</w:t>
    </w:r>
    <w:r w:rsidR="00B62248">
      <w:rPr>
        <w:rFonts w:hint="eastAsia"/>
        <w:noProof/>
        <w:color w:val="0070C0"/>
        <w:sz w:val="16"/>
        <w:szCs w:val="16"/>
        <w:lang w:eastAsia="ko-KR"/>
      </w:rPr>
      <w:t>송승관</w:t>
    </w:r>
    <w:r w:rsidR="00B62248">
      <w:rPr>
        <w:rFonts w:hint="eastAsia"/>
        <w:noProof/>
        <w:color w:val="0070C0"/>
        <w:sz w:val="16"/>
        <w:szCs w:val="16"/>
        <w:lang w:eastAsia="ko-KR"/>
      </w:rPr>
      <w:t>_20200811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1A4427">
      <w:rPr>
        <w:color w:val="0070C0"/>
        <w:sz w:val="16"/>
        <w:szCs w:val="16"/>
        <w:lang w:eastAsia="ko-KR"/>
      </w:rPr>
      <w:t xml:space="preserve">August </w:t>
    </w:r>
    <w:r w:rsidR="00B62248">
      <w:rPr>
        <w:color w:val="0070C0"/>
        <w:sz w:val="16"/>
        <w:szCs w:val="16"/>
        <w:lang w:eastAsia="ko-KR"/>
      </w:rPr>
      <w:t>11</w:t>
    </w:r>
    <w:r w:rsidR="001A4427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1CA3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06262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8462C"/>
    <w:rsid w:val="00192297"/>
    <w:rsid w:val="001A200E"/>
    <w:rsid w:val="001A4427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36D78"/>
    <w:rsid w:val="0025121A"/>
    <w:rsid w:val="00264F66"/>
    <w:rsid w:val="00266DE8"/>
    <w:rsid w:val="0027103C"/>
    <w:rsid w:val="002816AB"/>
    <w:rsid w:val="0028174D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0AB8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67D9D"/>
    <w:rsid w:val="00471083"/>
    <w:rsid w:val="00481394"/>
    <w:rsid w:val="00492412"/>
    <w:rsid w:val="004B44F4"/>
    <w:rsid w:val="004C075B"/>
    <w:rsid w:val="004C2A84"/>
    <w:rsid w:val="004C2D0D"/>
    <w:rsid w:val="004D008E"/>
    <w:rsid w:val="004D3C3A"/>
    <w:rsid w:val="004E2814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35CDE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6F3330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2CEC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0771"/>
    <w:rsid w:val="009B2BC8"/>
    <w:rsid w:val="009B3581"/>
    <w:rsid w:val="009C4358"/>
    <w:rsid w:val="009D0431"/>
    <w:rsid w:val="009D20A0"/>
    <w:rsid w:val="009D22B9"/>
    <w:rsid w:val="00A07563"/>
    <w:rsid w:val="00A1325D"/>
    <w:rsid w:val="00A66544"/>
    <w:rsid w:val="00A70956"/>
    <w:rsid w:val="00A7264F"/>
    <w:rsid w:val="00A77CEC"/>
    <w:rsid w:val="00A8079E"/>
    <w:rsid w:val="00A85F0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248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91810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3163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5014D"/>
    <w:rsid w:val="00E51476"/>
    <w:rsid w:val="00E56A20"/>
    <w:rsid w:val="00E603B6"/>
    <w:rsid w:val="00E71656"/>
    <w:rsid w:val="00E8740E"/>
    <w:rsid w:val="00EA5FA3"/>
    <w:rsid w:val="00EB6DBB"/>
    <w:rsid w:val="00EC380E"/>
    <w:rsid w:val="00ED235F"/>
    <w:rsid w:val="00ED6032"/>
    <w:rsid w:val="00EE5EC5"/>
    <w:rsid w:val="00EE6932"/>
    <w:rsid w:val="00EF72F2"/>
    <w:rsid w:val="00F0068C"/>
    <w:rsid w:val="00F01C07"/>
    <w:rsid w:val="00F044F5"/>
    <w:rsid w:val="00F10EB8"/>
    <w:rsid w:val="00F30D59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408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84</cp:revision>
  <dcterms:created xsi:type="dcterms:W3CDTF">2020-06-23T08:59:00Z</dcterms:created>
  <dcterms:modified xsi:type="dcterms:W3CDTF">2020-08-11T11:39:00Z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