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026073E9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4203D6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E26D7D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024F15">
        <w:rPr>
          <w:rFonts w:asciiTheme="minorEastAsia" w:hAnsiTheme="minorEastAsia" w:cs="Arial"/>
          <w:color w:val="0070C0"/>
          <w:sz w:val="36"/>
          <w:lang w:eastAsia="ko-KR"/>
        </w:rPr>
        <w:t xml:space="preserve"> – </w:t>
      </w:r>
      <w:r w:rsidR="00E26D7D">
        <w:rPr>
          <w:rFonts w:asciiTheme="minorEastAsia" w:hAnsiTheme="minorEastAsia" w:cs="Arial"/>
          <w:color w:val="0070C0"/>
          <w:sz w:val="36"/>
          <w:lang w:eastAsia="ko-KR"/>
        </w:rPr>
        <w:t xml:space="preserve">TIPS </w:t>
      </w:r>
      <w:r w:rsidR="00E26D7D">
        <w:rPr>
          <w:rFonts w:asciiTheme="minorEastAsia" w:hAnsiTheme="minorEastAsia" w:cs="Arial" w:hint="eastAsia"/>
          <w:color w:val="0070C0"/>
          <w:sz w:val="36"/>
          <w:lang w:eastAsia="ko-KR"/>
        </w:rPr>
        <w:t>회의 참가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 외 </w:t>
      </w:r>
      <w:r w:rsidR="00E26D7D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4F55746A" w14:textId="4EE5776B" w:rsidR="000C2235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6905981" w:history="1">
        <w:r w:rsidR="000C2235" w:rsidRPr="00987EEF">
          <w:rPr>
            <w:rStyle w:val="a5"/>
            <w:noProof/>
          </w:rPr>
          <w:t>1</w:t>
        </w:r>
        <w:r w:rsidR="000C2235">
          <w:rPr>
            <w:noProof/>
            <w:kern w:val="2"/>
            <w:sz w:val="20"/>
            <w:lang w:eastAsia="ko-KR"/>
          </w:rPr>
          <w:tab/>
        </w:r>
        <w:r w:rsidR="000C2235" w:rsidRPr="00987EEF">
          <w:rPr>
            <w:rStyle w:val="a5"/>
            <w:noProof/>
          </w:rPr>
          <w:t>금일</w:t>
        </w:r>
        <w:r w:rsidR="000C2235" w:rsidRPr="00987EEF">
          <w:rPr>
            <w:rStyle w:val="a5"/>
            <w:noProof/>
          </w:rPr>
          <w:t xml:space="preserve"> </w:t>
        </w:r>
        <w:r w:rsidR="000C2235" w:rsidRPr="00987EEF">
          <w:rPr>
            <w:rStyle w:val="a5"/>
            <w:noProof/>
          </w:rPr>
          <w:t>업무</w:t>
        </w:r>
        <w:r w:rsidR="000C2235">
          <w:rPr>
            <w:noProof/>
            <w:webHidden/>
          </w:rPr>
          <w:tab/>
        </w:r>
        <w:r w:rsidR="000C2235">
          <w:rPr>
            <w:noProof/>
            <w:webHidden/>
          </w:rPr>
          <w:fldChar w:fldCharType="begin"/>
        </w:r>
        <w:r w:rsidR="000C2235">
          <w:rPr>
            <w:noProof/>
            <w:webHidden/>
          </w:rPr>
          <w:instrText xml:space="preserve"> PAGEREF _Toc46905981 \h </w:instrText>
        </w:r>
        <w:r w:rsidR="000C2235">
          <w:rPr>
            <w:noProof/>
            <w:webHidden/>
          </w:rPr>
        </w:r>
        <w:r w:rsidR="000C2235">
          <w:rPr>
            <w:noProof/>
            <w:webHidden/>
          </w:rPr>
          <w:fldChar w:fldCharType="separate"/>
        </w:r>
        <w:r w:rsidR="000C2235">
          <w:rPr>
            <w:noProof/>
            <w:webHidden/>
          </w:rPr>
          <w:t>3</w:t>
        </w:r>
        <w:r w:rsidR="000C2235">
          <w:rPr>
            <w:noProof/>
            <w:webHidden/>
          </w:rPr>
          <w:fldChar w:fldCharType="end"/>
        </w:r>
      </w:hyperlink>
    </w:p>
    <w:p w14:paraId="1C5FD4E3" w14:textId="1B830ED7" w:rsidR="000C2235" w:rsidRDefault="000C2235">
      <w:pPr>
        <w:pStyle w:val="20"/>
        <w:rPr>
          <w:kern w:val="2"/>
          <w:sz w:val="20"/>
          <w:lang w:eastAsia="ko-KR"/>
        </w:rPr>
      </w:pPr>
      <w:hyperlink w:anchor="_Toc46905982" w:history="1">
        <w:r w:rsidRPr="00987EEF">
          <w:rPr>
            <w:rStyle w:val="a5"/>
          </w:rPr>
          <w:t>1.1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 xml:space="preserve">Zed2 </w:t>
        </w:r>
        <w:r w:rsidRPr="00987EEF">
          <w:rPr>
            <w:rStyle w:val="a5"/>
          </w:rPr>
          <w:t>카메라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구매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루틴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76BBCB" w14:textId="6D329E94" w:rsidR="000C2235" w:rsidRDefault="000C2235">
      <w:pPr>
        <w:pStyle w:val="20"/>
        <w:rPr>
          <w:kern w:val="2"/>
          <w:sz w:val="20"/>
          <w:lang w:eastAsia="ko-KR"/>
        </w:rPr>
      </w:pPr>
      <w:hyperlink w:anchor="_Toc46905983" w:history="1">
        <w:r w:rsidRPr="00987EEF">
          <w:rPr>
            <w:rStyle w:val="a5"/>
          </w:rPr>
          <w:t>1.2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>팬데믹과</w:t>
        </w:r>
        <w:r w:rsidRPr="00987EEF">
          <w:rPr>
            <w:rStyle w:val="a5"/>
          </w:rPr>
          <w:t xml:space="preserve"> AI </w:t>
        </w:r>
        <w:r w:rsidRPr="00987EEF">
          <w:rPr>
            <w:rStyle w:val="a5"/>
          </w:rPr>
          <w:t>관련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사설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분석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D0F1E7C" w14:textId="6B5263BE" w:rsidR="000C2235" w:rsidRDefault="000C2235">
      <w:pPr>
        <w:pStyle w:val="20"/>
        <w:rPr>
          <w:kern w:val="2"/>
          <w:sz w:val="20"/>
          <w:lang w:eastAsia="ko-KR"/>
        </w:rPr>
      </w:pPr>
      <w:hyperlink w:anchor="_Toc46905984" w:history="1">
        <w:r w:rsidRPr="00987EEF">
          <w:rPr>
            <w:rStyle w:val="a5"/>
          </w:rPr>
          <w:t>1.3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 xml:space="preserve">Supervised, Un-Supervised, Semi-Supervised Learning, RL(Reinforcement Learning) </w:t>
        </w:r>
        <w:r w:rsidRPr="00987EEF">
          <w:rPr>
            <w:rStyle w:val="a5"/>
          </w:rPr>
          <w:t>문서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113650" w14:textId="35F5F94A" w:rsidR="000C2235" w:rsidRDefault="000C2235">
      <w:pPr>
        <w:pStyle w:val="20"/>
        <w:rPr>
          <w:kern w:val="2"/>
          <w:sz w:val="20"/>
          <w:lang w:eastAsia="ko-KR"/>
        </w:rPr>
      </w:pPr>
      <w:hyperlink w:anchor="_Toc46905985" w:history="1">
        <w:r w:rsidRPr="00987EEF">
          <w:rPr>
            <w:rStyle w:val="a5"/>
          </w:rPr>
          <w:t>1.4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 xml:space="preserve">FGS </w:t>
        </w:r>
        <w:r w:rsidRPr="00987EEF">
          <w:rPr>
            <w:rStyle w:val="a5"/>
          </w:rPr>
          <w:t>관련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노바테크와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회의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진행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5D8EE6" w14:textId="147DEDA3" w:rsidR="000C2235" w:rsidRDefault="000C2235">
      <w:pPr>
        <w:pStyle w:val="20"/>
        <w:rPr>
          <w:kern w:val="2"/>
          <w:sz w:val="20"/>
          <w:lang w:eastAsia="ko-KR"/>
        </w:rPr>
      </w:pPr>
      <w:hyperlink w:anchor="_Toc46905986" w:history="1">
        <w:r w:rsidRPr="00987EEF">
          <w:rPr>
            <w:rStyle w:val="a5"/>
          </w:rPr>
          <w:t>1.5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 xml:space="preserve">IP </w:t>
        </w:r>
        <w:r w:rsidRPr="00987EEF">
          <w:rPr>
            <w:rStyle w:val="a5"/>
          </w:rPr>
          <w:t>특허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회의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4006B6" w14:textId="34DC42B7" w:rsidR="000C2235" w:rsidRDefault="000C2235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905987" w:history="1">
        <w:r w:rsidRPr="00987EEF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987EEF">
          <w:rPr>
            <w:rStyle w:val="a5"/>
            <w:noProof/>
          </w:rPr>
          <w:t>예정된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4E6961" w14:textId="36467A38" w:rsidR="000C2235" w:rsidRDefault="000C2235">
      <w:pPr>
        <w:pStyle w:val="20"/>
        <w:rPr>
          <w:kern w:val="2"/>
          <w:sz w:val="20"/>
          <w:lang w:eastAsia="ko-KR"/>
        </w:rPr>
      </w:pPr>
      <w:hyperlink w:anchor="_Toc46905988" w:history="1">
        <w:r w:rsidRPr="00987EEF">
          <w:rPr>
            <w:rStyle w:val="a5"/>
          </w:rPr>
          <w:t>2.1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>팬데믹과</w:t>
        </w:r>
        <w:r w:rsidRPr="00987EEF">
          <w:rPr>
            <w:rStyle w:val="a5"/>
          </w:rPr>
          <w:t xml:space="preserve"> AI </w:t>
        </w:r>
        <w:r w:rsidRPr="00987EEF">
          <w:rPr>
            <w:rStyle w:val="a5"/>
          </w:rPr>
          <w:t>관련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사설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분석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내용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퀵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리뷰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52D9257" w14:textId="6B724652" w:rsidR="000C2235" w:rsidRDefault="000C2235">
      <w:pPr>
        <w:pStyle w:val="20"/>
        <w:rPr>
          <w:kern w:val="2"/>
          <w:sz w:val="20"/>
          <w:lang w:eastAsia="ko-KR"/>
        </w:rPr>
      </w:pPr>
      <w:hyperlink w:anchor="_Toc46905989" w:history="1">
        <w:r w:rsidRPr="00987EEF">
          <w:rPr>
            <w:rStyle w:val="a5"/>
          </w:rPr>
          <w:t>2.2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 xml:space="preserve">Supervised, Un-Supervised, Semi-Supervised Learning, RL(Reinforcement Learning) </w:t>
        </w:r>
        <w:r w:rsidRPr="00987EEF">
          <w:rPr>
            <w:rStyle w:val="a5"/>
          </w:rPr>
          <w:t>문서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0540738" w14:textId="03480937" w:rsidR="000C2235" w:rsidRDefault="000C2235">
      <w:pPr>
        <w:pStyle w:val="20"/>
        <w:rPr>
          <w:kern w:val="2"/>
          <w:sz w:val="20"/>
          <w:lang w:eastAsia="ko-KR"/>
        </w:rPr>
      </w:pPr>
      <w:hyperlink w:anchor="_Toc46905990" w:history="1">
        <w:r w:rsidRPr="00987EEF">
          <w:rPr>
            <w:rStyle w:val="a5"/>
          </w:rPr>
          <w:t>2.3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 xml:space="preserve">IP </w:t>
        </w:r>
        <w:r w:rsidRPr="00987EEF">
          <w:rPr>
            <w:rStyle w:val="a5"/>
          </w:rPr>
          <w:t>특허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회의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A5D399" w14:textId="719C51BB" w:rsidR="000C2235" w:rsidRDefault="000C2235">
      <w:pPr>
        <w:pStyle w:val="30"/>
        <w:tabs>
          <w:tab w:val="left" w:pos="1600"/>
          <w:tab w:val="right" w:leader="dot" w:pos="9017"/>
        </w:tabs>
        <w:ind w:left="880"/>
        <w:rPr>
          <w:noProof/>
          <w:kern w:val="2"/>
          <w:sz w:val="20"/>
          <w:lang w:eastAsia="ko-KR"/>
        </w:rPr>
      </w:pPr>
      <w:hyperlink w:anchor="_Toc46905991" w:history="1">
        <w:r w:rsidRPr="00987EEF">
          <w:rPr>
            <w:rStyle w:val="a5"/>
            <w:noProof/>
          </w:rPr>
          <w:t>2.3.1</w:t>
        </w:r>
        <w:r>
          <w:rPr>
            <w:noProof/>
            <w:kern w:val="2"/>
            <w:sz w:val="20"/>
            <w:lang w:eastAsia="ko-KR"/>
          </w:rPr>
          <w:tab/>
        </w:r>
        <w:r w:rsidRPr="00987EEF">
          <w:rPr>
            <w:rStyle w:val="a5"/>
            <w:noProof/>
          </w:rPr>
          <w:t xml:space="preserve">AO </w:t>
        </w:r>
        <w:r w:rsidRPr="00987EEF">
          <w:rPr>
            <w:rStyle w:val="a5"/>
            <w:noProof/>
          </w:rPr>
          <w:t>구현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가능성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문서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36FC4" w14:textId="468E8150" w:rsidR="000C2235" w:rsidRDefault="000C2235">
      <w:pPr>
        <w:pStyle w:val="30"/>
        <w:tabs>
          <w:tab w:val="left" w:pos="1600"/>
          <w:tab w:val="right" w:leader="dot" w:pos="9017"/>
        </w:tabs>
        <w:ind w:left="880"/>
        <w:rPr>
          <w:noProof/>
          <w:kern w:val="2"/>
          <w:sz w:val="20"/>
          <w:lang w:eastAsia="ko-KR"/>
        </w:rPr>
      </w:pPr>
      <w:hyperlink w:anchor="_Toc46905992" w:history="1">
        <w:r w:rsidRPr="00987EEF">
          <w:rPr>
            <w:rStyle w:val="a5"/>
            <w:noProof/>
          </w:rPr>
          <w:t>2.3.2</w:t>
        </w:r>
        <w:r>
          <w:rPr>
            <w:noProof/>
            <w:kern w:val="2"/>
            <w:sz w:val="20"/>
            <w:lang w:eastAsia="ko-KR"/>
          </w:rPr>
          <w:tab/>
        </w:r>
        <w:r w:rsidRPr="00987EEF">
          <w:rPr>
            <w:rStyle w:val="a5"/>
            <w:noProof/>
          </w:rPr>
          <w:t>천지창조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테스트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환경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구축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3B493" w14:textId="504E1BE5" w:rsidR="000C2235" w:rsidRDefault="000C2235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905993" w:history="1">
        <w:r w:rsidRPr="00987EEF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987EEF">
          <w:rPr>
            <w:rStyle w:val="a5"/>
            <w:noProof/>
          </w:rPr>
          <w:t>알아야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될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C36DB3" w14:textId="5DFF4067" w:rsidR="000C2235" w:rsidRDefault="000C2235">
      <w:pPr>
        <w:pStyle w:val="20"/>
        <w:rPr>
          <w:kern w:val="2"/>
          <w:sz w:val="20"/>
          <w:lang w:eastAsia="ko-KR"/>
        </w:rPr>
      </w:pPr>
      <w:hyperlink w:anchor="_Toc46905994" w:history="1">
        <w:r w:rsidRPr="00987EEF">
          <w:rPr>
            <w:rStyle w:val="a5"/>
          </w:rPr>
          <w:t>3.1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>머신러닝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기초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문서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54676E" w14:textId="36275506" w:rsidR="000C2235" w:rsidRDefault="000C2235">
      <w:pPr>
        <w:pStyle w:val="20"/>
        <w:rPr>
          <w:kern w:val="2"/>
          <w:sz w:val="20"/>
          <w:lang w:eastAsia="ko-KR"/>
        </w:rPr>
      </w:pPr>
      <w:hyperlink w:anchor="_Toc46905995" w:history="1">
        <w:r w:rsidRPr="00987EEF">
          <w:rPr>
            <w:rStyle w:val="a5"/>
          </w:rPr>
          <w:t>3.2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>앙상블</w:t>
        </w:r>
        <w:r w:rsidRPr="00987EEF">
          <w:rPr>
            <w:rStyle w:val="a5"/>
          </w:rPr>
          <w:t xml:space="preserve">(Ensemble) </w:t>
        </w:r>
        <w:r w:rsidRPr="00987EEF">
          <w:rPr>
            <w:rStyle w:val="a5"/>
          </w:rPr>
          <w:t>기법</w:t>
        </w:r>
        <w:r w:rsidRPr="00987EEF">
          <w:rPr>
            <w:rStyle w:val="a5"/>
          </w:rPr>
          <w:t xml:space="preserve">, </w:t>
        </w:r>
        <w:r w:rsidRPr="00987EEF">
          <w:rPr>
            <w:rStyle w:val="a5"/>
          </w:rPr>
          <w:t>배깅</w:t>
        </w:r>
        <w:r w:rsidRPr="00987EEF">
          <w:rPr>
            <w:rStyle w:val="a5"/>
          </w:rPr>
          <w:t xml:space="preserve">(Bagging), </w:t>
        </w:r>
        <w:r w:rsidRPr="00987EEF">
          <w:rPr>
            <w:rStyle w:val="a5"/>
          </w:rPr>
          <w:t>부스팅</w:t>
        </w:r>
        <w:r w:rsidRPr="00987EEF">
          <w:rPr>
            <w:rStyle w:val="a5"/>
          </w:rPr>
          <w:t xml:space="preserve">(Boosting) </w:t>
        </w:r>
        <w:r w:rsidRPr="00987EEF">
          <w:rPr>
            <w:rStyle w:val="a5"/>
          </w:rPr>
          <w:t>문서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0ED75" w14:textId="6AB61493" w:rsidR="000C2235" w:rsidRDefault="000C2235">
      <w:pPr>
        <w:pStyle w:val="20"/>
        <w:rPr>
          <w:kern w:val="2"/>
          <w:sz w:val="20"/>
          <w:lang w:eastAsia="ko-KR"/>
        </w:rPr>
      </w:pPr>
      <w:hyperlink w:anchor="_Toc46905996" w:history="1">
        <w:r w:rsidRPr="00987EEF">
          <w:rPr>
            <w:rStyle w:val="a5"/>
          </w:rPr>
          <w:t>3.3</w:t>
        </w:r>
        <w:r>
          <w:rPr>
            <w:kern w:val="2"/>
            <w:sz w:val="20"/>
            <w:lang w:eastAsia="ko-KR"/>
          </w:rPr>
          <w:tab/>
        </w:r>
        <w:r w:rsidRPr="00987EEF">
          <w:rPr>
            <w:rStyle w:val="a5"/>
          </w:rPr>
          <w:t xml:space="preserve">CI/CD </w:t>
        </w:r>
        <w:r w:rsidRPr="00987EEF">
          <w:rPr>
            <w:rStyle w:val="a5"/>
          </w:rPr>
          <w:t>도구</w:t>
        </w:r>
        <w:r w:rsidRPr="00987EEF">
          <w:rPr>
            <w:rStyle w:val="a5"/>
          </w:rPr>
          <w:t xml:space="preserve">(Docker, Kubernetes) </w:t>
        </w:r>
        <w:r w:rsidRPr="00987EEF">
          <w:rPr>
            <w:rStyle w:val="a5"/>
          </w:rPr>
          <w:t>관련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문서</w:t>
        </w:r>
        <w:r w:rsidRPr="00987EEF">
          <w:rPr>
            <w:rStyle w:val="a5"/>
          </w:rPr>
          <w:t xml:space="preserve"> </w:t>
        </w:r>
        <w:r w:rsidRPr="00987EEF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D727D25" w14:textId="0B537CAF" w:rsidR="000C2235" w:rsidRDefault="000C2235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905997" w:history="1">
        <w:r w:rsidRPr="00987EEF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987EEF">
          <w:rPr>
            <w:rStyle w:val="a5"/>
            <w:noProof/>
          </w:rPr>
          <w:t>확인할</w:t>
        </w:r>
        <w:r w:rsidRPr="00987EEF">
          <w:rPr>
            <w:rStyle w:val="a5"/>
            <w:noProof/>
          </w:rPr>
          <w:t xml:space="preserve"> </w:t>
        </w:r>
        <w:r w:rsidRPr="00987EEF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4C37AD89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6905981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10F40F0B" w14:textId="5059F4D3" w:rsidR="00E2584E" w:rsidRDefault="00E2584E" w:rsidP="00946CFC">
      <w:pPr>
        <w:pStyle w:val="2"/>
      </w:pPr>
      <w:r>
        <w:t xml:space="preserve"> </w:t>
      </w:r>
      <w:bookmarkStart w:id="3" w:name="_Toc46905982"/>
      <w:r>
        <w:t xml:space="preserve">Zed2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bookmarkEnd w:id="3"/>
      <w:r w:rsidR="00285352">
        <w:rPr>
          <w:rFonts w:hint="eastAsia"/>
        </w:rPr>
        <w:t xml:space="preserve"> </w:t>
      </w:r>
    </w:p>
    <w:p w14:paraId="6D6F86FE" w14:textId="574F1C0D" w:rsidR="00176EEC" w:rsidRDefault="00285352" w:rsidP="00946CFC">
      <w:pPr>
        <w:pStyle w:val="2"/>
      </w:pPr>
      <w:bookmarkStart w:id="4" w:name="_Toc46905983"/>
      <w:proofErr w:type="spellStart"/>
      <w:r>
        <w:rPr>
          <w:rFonts w:hint="eastAsia"/>
        </w:rPr>
        <w:t>팬데믹과</w:t>
      </w:r>
      <w:proofErr w:type="spellEnd"/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사설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4"/>
    </w:p>
    <w:p w14:paraId="3E544B1B" w14:textId="596F0F57" w:rsidR="00E26D7D" w:rsidRDefault="00285352" w:rsidP="00285352">
      <w:pPr>
        <w:pStyle w:val="2"/>
      </w:pPr>
      <w:r>
        <w:t xml:space="preserve"> </w:t>
      </w:r>
      <w:bookmarkStart w:id="5" w:name="_Toc46905984"/>
      <w:r w:rsidR="00E26D7D">
        <w:rPr>
          <w:rFonts w:hint="eastAsia"/>
        </w:rPr>
        <w:t>S</w:t>
      </w:r>
      <w:r w:rsidR="00E26D7D">
        <w:t xml:space="preserve">upervised, Un-Supervised, Semi-Supervised </w:t>
      </w:r>
      <w:r w:rsidR="00E26D7D">
        <w:rPr>
          <w:rFonts w:hint="eastAsia"/>
        </w:rPr>
        <w:t>L</w:t>
      </w:r>
      <w:r w:rsidR="00E26D7D">
        <w:t>earning</w:t>
      </w:r>
      <w:r>
        <w:t>,</w:t>
      </w:r>
      <w:r w:rsidR="00E26D7D">
        <w:t xml:space="preserve"> </w:t>
      </w:r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5"/>
    </w:p>
    <w:p w14:paraId="6345AA5A" w14:textId="48BD22E0" w:rsidR="00285352" w:rsidRDefault="00285352" w:rsidP="00E26D7D">
      <w:pPr>
        <w:pStyle w:val="2"/>
      </w:pPr>
      <w:r>
        <w:rPr>
          <w:rFonts w:hint="eastAsia"/>
        </w:rPr>
        <w:t xml:space="preserve"> </w:t>
      </w:r>
      <w:bookmarkStart w:id="6" w:name="_Toc46905985"/>
      <w:r>
        <w:t xml:space="preserve">FGS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노바테크와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bookmarkEnd w:id="6"/>
    </w:p>
    <w:p w14:paraId="1AEFCE5C" w14:textId="32CA419B" w:rsidR="00285352" w:rsidRPr="003B7D64" w:rsidRDefault="00285352" w:rsidP="00E26D7D">
      <w:pPr>
        <w:pStyle w:val="2"/>
      </w:pPr>
      <w:r>
        <w:rPr>
          <w:rFonts w:hint="eastAsia"/>
        </w:rPr>
        <w:t xml:space="preserve"> </w:t>
      </w:r>
      <w:bookmarkStart w:id="7" w:name="_Toc46905986"/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bookmarkEnd w:id="7"/>
    </w:p>
    <w:p w14:paraId="72E5DC63" w14:textId="2C68DBED" w:rsidR="007E27D4" w:rsidRDefault="007E27D4" w:rsidP="002816AB">
      <w:pPr>
        <w:pStyle w:val="1"/>
      </w:pPr>
      <w:bookmarkStart w:id="8" w:name="_Toc46905987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8"/>
    </w:p>
    <w:p w14:paraId="72F255AC" w14:textId="150CD7C4" w:rsidR="00285352" w:rsidRDefault="00285352" w:rsidP="00285352">
      <w:pPr>
        <w:pStyle w:val="2"/>
      </w:pPr>
      <w:bookmarkStart w:id="9" w:name="_Toc46905988"/>
      <w:proofErr w:type="spellStart"/>
      <w:r>
        <w:rPr>
          <w:rFonts w:hint="eastAsia"/>
        </w:rPr>
        <w:t>팬데믹과</w:t>
      </w:r>
      <w:proofErr w:type="spellEnd"/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사설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 w:rsidR="00F56F78">
        <w:rPr>
          <w:rFonts w:hint="eastAsia"/>
        </w:rPr>
        <w:t xml:space="preserve"> </w:t>
      </w:r>
      <w:r w:rsidR="00F56F78">
        <w:rPr>
          <w:rFonts w:hint="eastAsia"/>
        </w:rPr>
        <w:t>내용</w:t>
      </w:r>
      <w:r w:rsidR="00F56F78">
        <w:rPr>
          <w:rFonts w:hint="eastAsia"/>
        </w:rPr>
        <w:t xml:space="preserve"> </w:t>
      </w:r>
      <w:proofErr w:type="spellStart"/>
      <w:r w:rsidR="00F56F78">
        <w:rPr>
          <w:rFonts w:hint="eastAsia"/>
        </w:rPr>
        <w:t>퀵</w:t>
      </w:r>
      <w:proofErr w:type="spellEnd"/>
      <w:r w:rsidR="00F56F78">
        <w:rPr>
          <w:rFonts w:hint="eastAsia"/>
        </w:rPr>
        <w:t xml:space="preserve"> </w:t>
      </w:r>
      <w:r w:rsidR="00F56F78">
        <w:rPr>
          <w:rFonts w:hint="eastAsia"/>
        </w:rPr>
        <w:t>리뷰</w:t>
      </w:r>
      <w:bookmarkEnd w:id="9"/>
    </w:p>
    <w:p w14:paraId="297EBBEE" w14:textId="77777777" w:rsidR="00285352" w:rsidRDefault="00285352" w:rsidP="00285352">
      <w:pPr>
        <w:pStyle w:val="2"/>
      </w:pPr>
      <w:bookmarkStart w:id="10" w:name="_Toc46905989"/>
      <w:r>
        <w:rPr>
          <w:rFonts w:hint="eastAsia"/>
        </w:rPr>
        <w:t>S</w:t>
      </w:r>
      <w:r>
        <w:t xml:space="preserve">upervised, Un-Supervised, Semi-Supervised </w:t>
      </w:r>
      <w:r>
        <w:rPr>
          <w:rFonts w:hint="eastAsia"/>
        </w:rPr>
        <w:t>L</w:t>
      </w:r>
      <w:r>
        <w:t xml:space="preserve">earning, RL(Reinforcement Learning) </w:t>
      </w:r>
      <w:r>
        <w:t>문서</w:t>
      </w:r>
      <w:r>
        <w:t xml:space="preserve"> </w:t>
      </w:r>
      <w:r>
        <w:t>작성</w:t>
      </w:r>
      <w:bookmarkEnd w:id="10"/>
    </w:p>
    <w:p w14:paraId="58D78308" w14:textId="5ECAAFBB" w:rsidR="00285352" w:rsidRDefault="00285352" w:rsidP="00285352">
      <w:pPr>
        <w:pStyle w:val="2"/>
      </w:pPr>
      <w:bookmarkStart w:id="11" w:name="_Toc46905990"/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bookmarkEnd w:id="11"/>
    </w:p>
    <w:p w14:paraId="20C4935E" w14:textId="2795710E" w:rsidR="00285352" w:rsidRDefault="00285352" w:rsidP="00285352">
      <w:pPr>
        <w:pStyle w:val="3"/>
      </w:pPr>
      <w:bookmarkStart w:id="12" w:name="_Toc46905991"/>
      <w:r>
        <w:rPr>
          <w:rFonts w:hint="eastAsia"/>
        </w:rPr>
        <w:t>A</w:t>
      </w:r>
      <w:r>
        <w:t xml:space="preserve">O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2"/>
    </w:p>
    <w:p w14:paraId="4DC9D6C2" w14:textId="79B6079D" w:rsidR="00285352" w:rsidRPr="00285352" w:rsidRDefault="00846641" w:rsidP="00E2584E">
      <w:pPr>
        <w:pStyle w:val="3"/>
      </w:pPr>
      <w:bookmarkStart w:id="13" w:name="_Toc46905992"/>
      <w:r>
        <w:rPr>
          <w:rFonts w:hint="eastAsia"/>
        </w:rPr>
        <w:t>천지창조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bookmarkEnd w:id="13"/>
    </w:p>
    <w:p w14:paraId="749F0026" w14:textId="0192E7C1" w:rsidR="007E27D4" w:rsidRDefault="007E27D4" w:rsidP="002816AB">
      <w:pPr>
        <w:pStyle w:val="1"/>
      </w:pPr>
      <w:bookmarkStart w:id="14" w:name="_Toc46905993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5" w:name="_Toc32336099"/>
      <w:bookmarkEnd w:id="14"/>
    </w:p>
    <w:p w14:paraId="34B92B5A" w14:textId="3FBB0DD4" w:rsidR="00285352" w:rsidRDefault="00A1325D" w:rsidP="00A1325D">
      <w:pPr>
        <w:pStyle w:val="2"/>
      </w:pPr>
      <w:r>
        <w:t xml:space="preserve"> </w:t>
      </w:r>
      <w:bookmarkStart w:id="16" w:name="_Toc46905994"/>
      <w:r w:rsidR="00285352">
        <w:rPr>
          <w:rFonts w:hint="eastAsia"/>
        </w:rPr>
        <w:t>머신러닝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기초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문서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작성</w:t>
      </w:r>
      <w:bookmarkEnd w:id="16"/>
    </w:p>
    <w:p w14:paraId="585A8A44" w14:textId="14AC655C" w:rsidR="00A1325D" w:rsidRDefault="00A1325D" w:rsidP="00A1325D">
      <w:pPr>
        <w:pStyle w:val="2"/>
      </w:pPr>
      <w:bookmarkStart w:id="17" w:name="_Toc46905995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17"/>
    </w:p>
    <w:p w14:paraId="0D7B6513" w14:textId="0F5CE464" w:rsidR="00A1325D" w:rsidRDefault="00A1325D" w:rsidP="00A1325D">
      <w:pPr>
        <w:pStyle w:val="2"/>
      </w:pPr>
      <w:bookmarkStart w:id="18" w:name="_Toc46905996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8"/>
    </w:p>
    <w:p w14:paraId="64CA3C79" w14:textId="7B72DE7E" w:rsidR="006E3E74" w:rsidRDefault="007E27D4" w:rsidP="00C1011A">
      <w:pPr>
        <w:pStyle w:val="1"/>
      </w:pPr>
      <w:bookmarkStart w:id="19" w:name="_Toc46905997"/>
      <w:bookmarkEnd w:id="15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9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8D8B0" w14:textId="77777777" w:rsidR="00890F1B" w:rsidRDefault="00890F1B" w:rsidP="008C0EA3">
      <w:r>
        <w:separator/>
      </w:r>
    </w:p>
  </w:endnote>
  <w:endnote w:type="continuationSeparator" w:id="0">
    <w:p w14:paraId="40C342DE" w14:textId="77777777" w:rsidR="00890F1B" w:rsidRDefault="00890F1B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548D8832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0C2235">
      <w:rPr>
        <w:noProof/>
        <w:sz w:val="16"/>
        <w:szCs w:val="16"/>
        <w:lang w:eastAsia="ko-KR"/>
      </w:rPr>
      <w:t>Wednesday, July 29,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35E0D" w14:textId="77777777" w:rsidR="00890F1B" w:rsidRDefault="00890F1B" w:rsidP="008C0EA3">
      <w:r>
        <w:separator/>
      </w:r>
    </w:p>
  </w:footnote>
  <w:footnote w:type="continuationSeparator" w:id="0">
    <w:p w14:paraId="5CA5773E" w14:textId="77777777" w:rsidR="00890F1B" w:rsidRDefault="00890F1B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396B2B8F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F56F78">
      <w:rPr>
        <w:rFonts w:hint="eastAsia"/>
        <w:noProof/>
        <w:color w:val="0070C0"/>
        <w:sz w:val="16"/>
        <w:szCs w:val="16"/>
        <w:lang w:eastAsia="ko-KR"/>
      </w:rPr>
      <w:t>일일</w:t>
    </w:r>
    <w:r w:rsidR="00F56F78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F56F78">
      <w:rPr>
        <w:rFonts w:hint="eastAsia"/>
        <w:noProof/>
        <w:color w:val="0070C0"/>
        <w:sz w:val="16"/>
        <w:szCs w:val="16"/>
        <w:lang w:eastAsia="ko-KR"/>
      </w:rPr>
      <w:t>보고</w:t>
    </w:r>
    <w:r w:rsidR="00F56F78">
      <w:rPr>
        <w:rFonts w:hint="eastAsia"/>
        <w:noProof/>
        <w:color w:val="0070C0"/>
        <w:sz w:val="16"/>
        <w:szCs w:val="16"/>
        <w:lang w:eastAsia="ko-KR"/>
      </w:rPr>
      <w:t>_</w:t>
    </w:r>
    <w:r w:rsidR="00F56F78">
      <w:rPr>
        <w:rFonts w:hint="eastAsia"/>
        <w:noProof/>
        <w:color w:val="0070C0"/>
        <w:sz w:val="16"/>
        <w:szCs w:val="16"/>
        <w:lang w:eastAsia="ko-KR"/>
      </w:rPr>
      <w:t>송승관</w:t>
    </w:r>
    <w:r w:rsidR="00F56F78">
      <w:rPr>
        <w:rFonts w:hint="eastAsia"/>
        <w:noProof/>
        <w:color w:val="0070C0"/>
        <w:sz w:val="16"/>
        <w:szCs w:val="16"/>
        <w:lang w:eastAsia="ko-KR"/>
      </w:rPr>
      <w:t>_20200728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4203D6">
      <w:rPr>
        <w:color w:val="0070C0"/>
        <w:sz w:val="16"/>
        <w:szCs w:val="16"/>
        <w:lang w:eastAsia="ko-KR"/>
      </w:rPr>
      <w:t>2</w:t>
    </w:r>
    <w:r w:rsidR="00F56F78">
      <w:rPr>
        <w:color w:val="0070C0"/>
        <w:sz w:val="16"/>
        <w:szCs w:val="16"/>
        <w:lang w:eastAsia="ko-KR"/>
      </w:rPr>
      <w:t>8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3FE49A18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235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64F66"/>
    <w:rsid w:val="00266DE8"/>
    <w:rsid w:val="0027103C"/>
    <w:rsid w:val="002816AB"/>
    <w:rsid w:val="00285352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3DF8"/>
    <w:rsid w:val="007D4011"/>
    <w:rsid w:val="007D732D"/>
    <w:rsid w:val="007E27D4"/>
    <w:rsid w:val="0080011F"/>
    <w:rsid w:val="00812753"/>
    <w:rsid w:val="008248AE"/>
    <w:rsid w:val="00833C51"/>
    <w:rsid w:val="00846641"/>
    <w:rsid w:val="00847FEA"/>
    <w:rsid w:val="008612E6"/>
    <w:rsid w:val="00865F5F"/>
    <w:rsid w:val="00880289"/>
    <w:rsid w:val="00885111"/>
    <w:rsid w:val="0088787F"/>
    <w:rsid w:val="00890F1B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043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E95"/>
    <w:rsid w:val="00B64420"/>
    <w:rsid w:val="00BA611A"/>
    <w:rsid w:val="00BA7696"/>
    <w:rsid w:val="00BB5B5F"/>
    <w:rsid w:val="00BC37F6"/>
    <w:rsid w:val="00BF1100"/>
    <w:rsid w:val="00C006FA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584E"/>
    <w:rsid w:val="00E26D7D"/>
    <w:rsid w:val="00E334DE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56F78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4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291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68</cp:revision>
  <dcterms:created xsi:type="dcterms:W3CDTF">2020-06-23T08:59:00Z</dcterms:created>
  <dcterms:modified xsi:type="dcterms:W3CDTF">2020-07-29T00:06:00Z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