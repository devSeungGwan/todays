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5BF00067" w14:textId="714CF529" w:rsidR="00712926" w:rsidRPr="00712926" w:rsidRDefault="00266DE8" w:rsidP="00712926">
      <w:pPr>
        <w:pStyle w:val="a3"/>
        <w:spacing w:after="480"/>
        <w:rPr>
          <w:rFonts w:ascii="Arial" w:hAnsi="Arial" w:cs="Arial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01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965708">
        <w:rPr>
          <w:rFonts w:asciiTheme="minorEastAsia" w:hAnsiTheme="minorEastAsia" w:cs="Arial" w:hint="eastAsia"/>
          <w:color w:val="0070C0"/>
          <w:sz w:val="36"/>
          <w:lang w:eastAsia="ko-KR"/>
        </w:rPr>
        <w:t>I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 xml:space="preserve">mage Task </w:t>
      </w:r>
      <w:r w:rsidR="00965708">
        <w:rPr>
          <w:rFonts w:asciiTheme="minorEastAsia" w:hAnsiTheme="minorEastAsia" w:cs="Arial" w:hint="eastAsia"/>
          <w:color w:val="0070C0"/>
          <w:sz w:val="36"/>
          <w:lang w:eastAsia="ko-KR"/>
        </w:rPr>
        <w:t>관련 문서 작성 및 특허 전략 회의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244FCD11" w14:textId="42620CEE" w:rsidR="006778F6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4527199" w:history="1">
        <w:r w:rsidR="006778F6" w:rsidRPr="00602C30">
          <w:rPr>
            <w:rStyle w:val="a5"/>
            <w:noProof/>
          </w:rPr>
          <w:t>1</w:t>
        </w:r>
        <w:r w:rsidR="006778F6">
          <w:rPr>
            <w:noProof/>
            <w:kern w:val="2"/>
            <w:sz w:val="20"/>
            <w:lang w:eastAsia="ko-KR"/>
          </w:rPr>
          <w:tab/>
        </w:r>
        <w:r w:rsidR="006778F6" w:rsidRPr="00602C30">
          <w:rPr>
            <w:rStyle w:val="a5"/>
            <w:noProof/>
          </w:rPr>
          <w:t>금일</w:t>
        </w:r>
        <w:r w:rsidR="006778F6" w:rsidRPr="00602C30">
          <w:rPr>
            <w:rStyle w:val="a5"/>
            <w:noProof/>
          </w:rPr>
          <w:t xml:space="preserve"> </w:t>
        </w:r>
        <w:r w:rsidR="006778F6" w:rsidRPr="00602C30">
          <w:rPr>
            <w:rStyle w:val="a5"/>
            <w:noProof/>
          </w:rPr>
          <w:t>업무</w:t>
        </w:r>
        <w:r w:rsidR="006778F6">
          <w:rPr>
            <w:noProof/>
            <w:webHidden/>
          </w:rPr>
          <w:tab/>
        </w:r>
        <w:r w:rsidR="006778F6">
          <w:rPr>
            <w:noProof/>
            <w:webHidden/>
          </w:rPr>
          <w:fldChar w:fldCharType="begin"/>
        </w:r>
        <w:r w:rsidR="006778F6">
          <w:rPr>
            <w:noProof/>
            <w:webHidden/>
          </w:rPr>
          <w:instrText xml:space="preserve"> PAGEREF _Toc44527199 \h </w:instrText>
        </w:r>
        <w:r w:rsidR="006778F6">
          <w:rPr>
            <w:noProof/>
            <w:webHidden/>
          </w:rPr>
        </w:r>
        <w:r w:rsidR="006778F6">
          <w:rPr>
            <w:noProof/>
            <w:webHidden/>
          </w:rPr>
          <w:fldChar w:fldCharType="separate"/>
        </w:r>
        <w:r w:rsidR="006778F6">
          <w:rPr>
            <w:noProof/>
            <w:webHidden/>
          </w:rPr>
          <w:t>3</w:t>
        </w:r>
        <w:r w:rsidR="006778F6">
          <w:rPr>
            <w:noProof/>
            <w:webHidden/>
          </w:rPr>
          <w:fldChar w:fldCharType="end"/>
        </w:r>
      </w:hyperlink>
    </w:p>
    <w:p w14:paraId="247ABF3F" w14:textId="5BD06492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0" w:history="1">
        <w:r w:rsidRPr="00602C30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 xml:space="preserve">Image Task </w:t>
        </w:r>
        <w:r w:rsidRPr="00602C30">
          <w:rPr>
            <w:rStyle w:val="a5"/>
            <w:noProof/>
          </w:rPr>
          <w:t>문서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07A4F6" w14:textId="6656BF4E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1" w:history="1">
        <w:r w:rsidRPr="00602C30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>특허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전략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회의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03961" w14:textId="467A41D2" w:rsidR="006778F6" w:rsidRDefault="006778F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2" w:history="1">
        <w:r w:rsidRPr="00602C30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>예정된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5E0B5" w14:textId="707D0870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3" w:history="1">
        <w:r w:rsidRPr="00602C30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 xml:space="preserve">RL(Reinforcement Learning) </w:t>
        </w:r>
        <w:r w:rsidRPr="00602C30">
          <w:rPr>
            <w:rStyle w:val="a5"/>
            <w:noProof/>
          </w:rPr>
          <w:t>문서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A4883" w14:textId="0C71BC14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4" w:history="1">
        <w:r w:rsidRPr="00602C30">
          <w:rPr>
            <w:rStyle w:val="a5"/>
            <w:noProof/>
          </w:rPr>
          <w:t>2.2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>앙상블</w:t>
        </w:r>
        <w:r w:rsidRPr="00602C30">
          <w:rPr>
            <w:rStyle w:val="a5"/>
            <w:noProof/>
          </w:rPr>
          <w:t xml:space="preserve">(Ensemble), </w:t>
        </w:r>
        <w:r w:rsidRPr="00602C30">
          <w:rPr>
            <w:rStyle w:val="a5"/>
            <w:noProof/>
          </w:rPr>
          <w:t>배깅</w:t>
        </w:r>
        <w:r w:rsidRPr="00602C30">
          <w:rPr>
            <w:rStyle w:val="a5"/>
            <w:noProof/>
          </w:rPr>
          <w:t xml:space="preserve">(Bagging), </w:t>
        </w:r>
        <w:r w:rsidRPr="00602C30">
          <w:rPr>
            <w:rStyle w:val="a5"/>
            <w:noProof/>
          </w:rPr>
          <w:t>부스팅</w:t>
        </w:r>
        <w:r w:rsidRPr="00602C30">
          <w:rPr>
            <w:rStyle w:val="a5"/>
            <w:noProof/>
          </w:rPr>
          <w:t xml:space="preserve">(Boosting) </w:t>
        </w:r>
        <w:r w:rsidRPr="00602C30">
          <w:rPr>
            <w:rStyle w:val="a5"/>
            <w:noProof/>
          </w:rPr>
          <w:t>문서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C8B61" w14:textId="5FAF846F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5" w:history="1">
        <w:r w:rsidRPr="00602C30">
          <w:rPr>
            <w:rStyle w:val="a5"/>
            <w:noProof/>
          </w:rPr>
          <w:t>2.3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 xml:space="preserve">Object Detection(Faster R-CNN/ResNet , SSD/Mobile Net) </w:t>
        </w:r>
        <w:r w:rsidRPr="00602C30">
          <w:rPr>
            <w:rStyle w:val="a5"/>
            <w:noProof/>
          </w:rPr>
          <w:t>문서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BCE25" w14:textId="5F3CBFFE" w:rsidR="006778F6" w:rsidRDefault="006778F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4527206" w:history="1">
        <w:r w:rsidRPr="00602C30">
          <w:rPr>
            <w:rStyle w:val="a5"/>
            <w:noProof/>
          </w:rPr>
          <w:t>2.4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 xml:space="preserve">CI/CD </w:t>
        </w:r>
        <w:r w:rsidRPr="00602C30">
          <w:rPr>
            <w:rStyle w:val="a5"/>
            <w:noProof/>
          </w:rPr>
          <w:t>도구</w:t>
        </w:r>
        <w:r w:rsidRPr="00602C30">
          <w:rPr>
            <w:rStyle w:val="a5"/>
            <w:noProof/>
          </w:rPr>
          <w:t xml:space="preserve">(Docker, Kubnetes) </w:t>
        </w:r>
        <w:r w:rsidRPr="00602C30">
          <w:rPr>
            <w:rStyle w:val="a5"/>
            <w:noProof/>
          </w:rPr>
          <w:t>관련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문서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E04D57" w14:textId="14D1AB0E" w:rsidR="006778F6" w:rsidRDefault="006778F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7" w:history="1">
        <w:r w:rsidRPr="00602C30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>알아야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될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03CBA9" w14:textId="50B3D54B" w:rsidR="006778F6" w:rsidRDefault="006778F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4527208" w:history="1">
        <w:r w:rsidRPr="00602C30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602C30">
          <w:rPr>
            <w:rStyle w:val="a5"/>
            <w:noProof/>
          </w:rPr>
          <w:t>확인할</w:t>
        </w:r>
        <w:r w:rsidRPr="00602C30">
          <w:rPr>
            <w:rStyle w:val="a5"/>
            <w:noProof/>
          </w:rPr>
          <w:t xml:space="preserve"> </w:t>
        </w:r>
        <w:r w:rsidRPr="00602C30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4AA8F00E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4527199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7AEF58B6" w14:textId="6FB90446" w:rsidR="006778F6" w:rsidRDefault="006778F6" w:rsidP="006778F6">
      <w:pPr>
        <w:pStyle w:val="2"/>
      </w:pPr>
      <w:r>
        <w:rPr>
          <w:rFonts w:hint="eastAsia"/>
        </w:rPr>
        <w:t xml:space="preserve"> </w:t>
      </w:r>
      <w:bookmarkStart w:id="3" w:name="_Toc44527200"/>
      <w:r>
        <w:rPr>
          <w:rFonts w:hint="eastAsia"/>
        </w:rPr>
        <w:t>I</w:t>
      </w:r>
      <w:r>
        <w:t xml:space="preserve">mage Task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6058125C" w14:textId="27E5DA1B" w:rsidR="004351F0" w:rsidRDefault="00965708" w:rsidP="00965708">
      <w:pPr>
        <w:pStyle w:val="IndentNormalLevel2"/>
        <w:ind w:left="360"/>
      </w:pPr>
      <w:proofErr w:type="spellStart"/>
      <w:r>
        <w:rPr>
          <w:rFonts w:hint="eastAsia"/>
        </w:rPr>
        <w:t>메리에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(</w:t>
      </w:r>
      <w:hyperlink r:id="rId11" w:history="1">
        <w:r w:rsidRPr="00965708">
          <w:rPr>
            <w:rStyle w:val="a5"/>
          </w:rPr>
          <w:t>Link</w:t>
        </w:r>
      </w:hyperlink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>(</w:t>
      </w:r>
      <w:hyperlink r:id="rId12" w:history="1">
        <w:r w:rsidRPr="00965708">
          <w:rPr>
            <w:rStyle w:val="a5"/>
            <w:rFonts w:hint="eastAsia"/>
          </w:rPr>
          <w:t>L</w:t>
        </w:r>
        <w:r w:rsidRPr="00965708">
          <w:rPr>
            <w:rStyle w:val="a5"/>
          </w:rPr>
          <w:t>ink</w:t>
        </w:r>
      </w:hyperlink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문서로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 w14:paraId="37ED0E35" w14:textId="60BA37B7" w:rsidR="006778F6" w:rsidRDefault="006778F6" w:rsidP="006778F6">
      <w:pPr>
        <w:pStyle w:val="2"/>
      </w:pPr>
      <w:r>
        <w:rPr>
          <w:rFonts w:hint="eastAsia"/>
        </w:rPr>
        <w:t xml:space="preserve"> </w:t>
      </w:r>
      <w:bookmarkStart w:id="4" w:name="_Toc44527201"/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bookmarkEnd w:id="4"/>
    </w:p>
    <w:p w14:paraId="2D4C0910" w14:textId="6736BAE6" w:rsidR="00965708" w:rsidRPr="00C76CD5" w:rsidRDefault="00965708" w:rsidP="00965708">
      <w:pPr>
        <w:pStyle w:val="IndentNormalLevel2"/>
        <w:ind w:left="36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나래</w:t>
      </w:r>
      <w:r>
        <w:t xml:space="preserve"> 4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>(</w:t>
      </w:r>
      <w:hyperlink r:id="rId13" w:history="1">
        <w:r w:rsidRPr="00965708">
          <w:rPr>
            <w:rStyle w:val="a5"/>
          </w:rPr>
          <w:t>Link</w:t>
        </w:r>
      </w:hyperlink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진행하였고</w:t>
      </w:r>
      <w:r>
        <w:t xml:space="preserve">,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(</w:t>
      </w:r>
      <w:hyperlink r:id="rId14" w:history="1">
        <w:r w:rsidRPr="00965708">
          <w:rPr>
            <w:rStyle w:val="a5"/>
            <w:rFonts w:hint="eastAsia"/>
          </w:rPr>
          <w:t>L</w:t>
        </w:r>
        <w:r w:rsidRPr="00965708">
          <w:rPr>
            <w:rStyle w:val="a5"/>
          </w:rPr>
          <w:t>ink</w:t>
        </w:r>
      </w:hyperlink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 w14:paraId="72E5DC63" w14:textId="15B74A1C" w:rsidR="007E27D4" w:rsidRDefault="007E27D4" w:rsidP="002816AB">
      <w:pPr>
        <w:pStyle w:val="1"/>
      </w:pPr>
      <w:bookmarkStart w:id="5" w:name="_Toc44527202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293C69F2" w14:textId="68FD518B" w:rsidR="00664465" w:rsidRDefault="00664465" w:rsidP="00664465">
      <w:pPr>
        <w:pStyle w:val="2"/>
      </w:pPr>
      <w:r>
        <w:t xml:space="preserve"> </w:t>
      </w:r>
      <w:bookmarkStart w:id="6" w:name="_Toc44527203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6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7" w:name="_Toc44527204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7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8" w:name="_Toc44527205"/>
      <w:r>
        <w:t>Object Detection(Faster R-CNN/</w:t>
      </w:r>
      <w:proofErr w:type="spellStart"/>
      <w:proofErr w:type="gramStart"/>
      <w:r>
        <w:t>ResNet</w:t>
      </w:r>
      <w:proofErr w:type="spellEnd"/>
      <w:r w:rsidR="00C76CD5">
        <w:t xml:space="preserve">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8"/>
      <w:r>
        <w:t xml:space="preserve"> </w:t>
      </w:r>
    </w:p>
    <w:p w14:paraId="66C0AAB0" w14:textId="105596F1" w:rsidR="00C76CD5" w:rsidRPr="00664465" w:rsidRDefault="00C76CD5" w:rsidP="00C76CD5">
      <w:pPr>
        <w:pStyle w:val="2"/>
      </w:pPr>
      <w:r>
        <w:t xml:space="preserve"> </w:t>
      </w:r>
      <w:bookmarkStart w:id="9" w:name="_Toc44527206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9"/>
    </w:p>
    <w:p w14:paraId="749F0026" w14:textId="7122AA42" w:rsidR="007E27D4" w:rsidRDefault="007E27D4" w:rsidP="002816AB">
      <w:pPr>
        <w:pStyle w:val="1"/>
      </w:pPr>
      <w:bookmarkStart w:id="10" w:name="_Toc44527207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1" w:name="_Toc32336099"/>
      <w:bookmarkEnd w:id="10"/>
    </w:p>
    <w:p w14:paraId="491A331F" w14:textId="2C7176F8" w:rsidR="00C76CD5" w:rsidRDefault="007E27D4" w:rsidP="004351F0">
      <w:pPr>
        <w:pStyle w:val="1"/>
      </w:pPr>
      <w:bookmarkStart w:id="12" w:name="_Toc44527208"/>
      <w:bookmarkEnd w:id="11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2"/>
      <w:r w:rsidR="00C76CD5">
        <w:t xml:space="preserve"> </w:t>
      </w:r>
    </w:p>
    <w:sectPr w:rsidR="00C76CD5" w:rsidSect="000F4380">
      <w:headerReference w:type="default" r:id="rId15"/>
      <w:footerReference w:type="default" r:id="rId16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0290B" w14:textId="77777777" w:rsidR="002E534F" w:rsidRDefault="002E534F" w:rsidP="008C0EA3">
      <w:r>
        <w:separator/>
      </w:r>
    </w:p>
  </w:endnote>
  <w:endnote w:type="continuationSeparator" w:id="0">
    <w:p w14:paraId="61C96E5C" w14:textId="77777777" w:rsidR="002E534F" w:rsidRDefault="002E534F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46855438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6778F6">
      <w:rPr>
        <w:noProof/>
        <w:sz w:val="16"/>
        <w:szCs w:val="16"/>
        <w:lang w:eastAsia="ko-KR"/>
      </w:rPr>
      <w:t>Wednesday, July 01,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3C9C7" w14:textId="77777777" w:rsidR="002E534F" w:rsidRDefault="002E534F" w:rsidP="008C0EA3">
      <w:r>
        <w:separator/>
      </w:r>
    </w:p>
  </w:footnote>
  <w:footnote w:type="continuationSeparator" w:id="0">
    <w:p w14:paraId="3FC1C93E" w14:textId="77777777" w:rsidR="002E534F" w:rsidRDefault="002E534F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AFCF536" w14:textId="76F3AD14" w:rsidR="008C0EA3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6778F6">
      <w:rPr>
        <w:rFonts w:hint="eastAsia"/>
        <w:noProof/>
        <w:color w:val="0070C0"/>
        <w:sz w:val="16"/>
        <w:szCs w:val="16"/>
        <w:lang w:eastAsia="ko-KR"/>
      </w:rPr>
      <w:t>일일</w:t>
    </w:r>
    <w:r w:rsidR="006778F6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6778F6">
      <w:rPr>
        <w:rFonts w:hint="eastAsia"/>
        <w:noProof/>
        <w:color w:val="0070C0"/>
        <w:sz w:val="16"/>
        <w:szCs w:val="16"/>
        <w:lang w:eastAsia="ko-KR"/>
      </w:rPr>
      <w:t>보고</w:t>
    </w:r>
    <w:r w:rsidR="006778F6">
      <w:rPr>
        <w:rFonts w:hint="eastAsia"/>
        <w:noProof/>
        <w:color w:val="0070C0"/>
        <w:sz w:val="16"/>
        <w:szCs w:val="16"/>
        <w:lang w:eastAsia="ko-KR"/>
      </w:rPr>
      <w:t>_</w:t>
    </w:r>
    <w:r w:rsidR="006778F6">
      <w:rPr>
        <w:rFonts w:hint="eastAsia"/>
        <w:noProof/>
        <w:color w:val="0070C0"/>
        <w:sz w:val="16"/>
        <w:szCs w:val="16"/>
        <w:lang w:eastAsia="ko-KR"/>
      </w:rPr>
      <w:t>송승관</w:t>
    </w:r>
    <w:r w:rsidR="006778F6">
      <w:rPr>
        <w:rFonts w:hint="eastAsia"/>
        <w:noProof/>
        <w:color w:val="0070C0"/>
        <w:sz w:val="16"/>
        <w:szCs w:val="16"/>
        <w:lang w:eastAsia="ko-KR"/>
      </w:rPr>
      <w:t>_20200701.docx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B7A73">
      <w:rPr>
        <w:color w:val="0070C0"/>
        <w:sz w:val="16"/>
        <w:szCs w:val="16"/>
        <w:lang w:eastAsia="ko-KR"/>
      </w:rPr>
      <w:t>July 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7224"/>
    <w:rsid w:val="001A200E"/>
    <w:rsid w:val="001A72E7"/>
    <w:rsid w:val="001B7D96"/>
    <w:rsid w:val="001C417B"/>
    <w:rsid w:val="001D5427"/>
    <w:rsid w:val="001F5719"/>
    <w:rsid w:val="001F5D35"/>
    <w:rsid w:val="00204553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81394"/>
    <w:rsid w:val="00492412"/>
    <w:rsid w:val="004B44F4"/>
    <w:rsid w:val="004C075B"/>
    <w:rsid w:val="004C2A84"/>
    <w:rsid w:val="004C2D0D"/>
    <w:rsid w:val="004D3C3A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787F"/>
    <w:rsid w:val="008A34E9"/>
    <w:rsid w:val="008A646D"/>
    <w:rsid w:val="008B15F8"/>
    <w:rsid w:val="008C0EA3"/>
    <w:rsid w:val="008C18DC"/>
    <w:rsid w:val="008C37BC"/>
    <w:rsid w:val="008C5107"/>
    <w:rsid w:val="008E662A"/>
    <w:rsid w:val="008E7A4C"/>
    <w:rsid w:val="008F3111"/>
    <w:rsid w:val="009062F0"/>
    <w:rsid w:val="0090747A"/>
    <w:rsid w:val="00936A87"/>
    <w:rsid w:val="00965708"/>
    <w:rsid w:val="00973F90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65A8"/>
    <w:rsid w:val="00A90105"/>
    <w:rsid w:val="00AA343D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F25B6"/>
    <w:rsid w:val="00D17D4C"/>
    <w:rsid w:val="00D227B5"/>
    <w:rsid w:val="00D46E8E"/>
    <w:rsid w:val="00D53BC8"/>
    <w:rsid w:val="00D65C4F"/>
    <w:rsid w:val="00D862FF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B1344D"/>
    <w:pPr>
      <w:spacing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B1344D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mmanagecom.sharepoint.com/:p:/s/Polaris/EXLHesWCfnRPkpnULF5fPfIB8ZKqzcgKqqB8vz8EqDs6Rg?e=5Ek9Z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immanagecom.sharepoint.com/:w:/r/sites/Crane/_layouts/15/Doc.aspx?sourcedoc=%7BD28EC774-3FF9-4271-AC55-BD6B3D0E9278%7D&amp;file=%EA%B0%9D%EC%B2%B4%20%ED%83%90%EC%A7%80%20%EC%86%8C%EA%B0%9C-10481123.docx&amp;action=default&amp;mobileredirect=tr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mmanagecom.sharepoint.com/:w:/r/sites/Crane/_layouts/15/Doc.aspx?sourcedoc=%7B18EAE971-A4D0-49C2-B250-31417BA70746%7D&amp;file=%EC%9D%B4%EB%AF%B8%EC%A7%80%20%EB%B6%84%EB%A5%98%20%EC%86%8C%EA%B0%9C-10481122.docx&amp;action=default&amp;mobileredirect=tru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mmanagecom.sharepoint.com/:w:/s/Polaris/EUbT7a7us5RLsVMaTVYJTXwBfdJ61LdUMYOU1h0OrHl3HQ?e=Osub3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4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TIMSolution(201912).dotm</Template>
  <TotalTime>6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승관</cp:lastModifiedBy>
  <cp:revision>18</cp:revision>
  <dcterms:created xsi:type="dcterms:W3CDTF">2020-06-23T08:59:00Z</dcterms:created>
  <dcterms:modified xsi:type="dcterms:W3CDTF">2020-07-01T11:19:00Z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