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4E6B3CBF" w:rsidR="00AD4F47" w:rsidRPr="00AD4F47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7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965708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AD4F47">
        <w:rPr>
          <w:rFonts w:asciiTheme="minorEastAsia" w:hAnsiTheme="minorEastAsia" w:cs="Arial"/>
          <w:color w:val="0070C0"/>
          <w:sz w:val="36"/>
          <w:lang w:eastAsia="ko-KR"/>
        </w:rPr>
        <w:t>6</w:t>
      </w:r>
      <w:r w:rsidR="00622381" w:rsidRPr="00AF2B16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C06032">
        <w:rPr>
          <w:rFonts w:asciiTheme="minorEastAsia" w:hAnsiTheme="minorEastAsia" w:cs="Arial"/>
          <w:color w:val="0070C0"/>
          <w:sz w:val="36"/>
          <w:lang w:eastAsia="ko-KR"/>
        </w:rPr>
        <w:t>–</w:t>
      </w:r>
      <w:r w:rsidR="00664465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192297">
        <w:rPr>
          <w:rFonts w:asciiTheme="minorEastAsia" w:hAnsiTheme="minorEastAsia" w:cs="Arial" w:hint="eastAsia"/>
          <w:color w:val="0070C0"/>
          <w:sz w:val="36"/>
          <w:lang w:eastAsia="ko-KR"/>
        </w:rPr>
        <w:t>테스트 시나리오 작성 및 데이터 분석</w:t>
      </w:r>
      <w:r w:rsidR="00192297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192297">
        <w:rPr>
          <w:rFonts w:asciiTheme="minorEastAsia" w:hAnsiTheme="minorEastAsia" w:cs="Arial" w:hint="eastAsia"/>
          <w:color w:val="0070C0"/>
          <w:sz w:val="36"/>
          <w:lang w:eastAsia="ko-KR"/>
        </w:rPr>
        <w:t>관련 문서 작성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 xml:space="preserve">: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6576AE00" w14:textId="7A1B78CF" w:rsidR="00192297" w:rsidRDefault="008E662A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5036187" w:history="1">
        <w:r w:rsidR="00192297" w:rsidRPr="004B389C">
          <w:rPr>
            <w:rStyle w:val="a5"/>
            <w:noProof/>
          </w:rPr>
          <w:t>1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금일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업무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_Toc45036187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14FE1875" w14:textId="417CBAAE" w:rsidR="00192297" w:rsidRDefault="00471083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88" w:history="1">
        <w:r w:rsidR="00192297" w:rsidRPr="004B389C">
          <w:rPr>
            <w:rStyle w:val="a5"/>
            <w:noProof/>
          </w:rPr>
          <w:t>1.1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Sipeed MAIX </w:t>
        </w:r>
        <w:r w:rsidR="00192297" w:rsidRPr="004B389C">
          <w:rPr>
            <w:rStyle w:val="a5"/>
            <w:noProof/>
          </w:rPr>
          <w:t>가족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모듈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시나리오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_Toc45036188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72FD0DE7" w14:textId="4A17F28B" w:rsidR="00192297" w:rsidRDefault="00471083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89" w:history="1">
        <w:r w:rsidR="00192297" w:rsidRPr="004B389C">
          <w:rPr>
            <w:rStyle w:val="a5"/>
            <w:noProof/>
          </w:rPr>
          <w:t>1.2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데이터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분석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관련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_Toc45036189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710B491B" w14:textId="09CB52E1" w:rsidR="00192297" w:rsidRDefault="00471083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036190" w:history="1">
        <w:r w:rsidR="00192297" w:rsidRPr="004B389C">
          <w:rPr>
            <w:rStyle w:val="a5"/>
            <w:noProof/>
          </w:rPr>
          <w:t>2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예정된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업무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_Toc45036190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59008A1E" w14:textId="23DD3F92" w:rsidR="00192297" w:rsidRDefault="00471083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1" w:history="1">
        <w:r w:rsidR="00192297" w:rsidRPr="004B389C">
          <w:rPr>
            <w:rStyle w:val="a5"/>
            <w:noProof/>
          </w:rPr>
          <w:t>2.1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Seeed </w:t>
        </w:r>
        <w:r w:rsidR="00192297" w:rsidRPr="004B389C">
          <w:rPr>
            <w:rStyle w:val="a5"/>
            <w:noProof/>
          </w:rPr>
          <w:t>사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메일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확인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후</w:t>
        </w:r>
        <w:r w:rsidR="00192297" w:rsidRPr="004B389C">
          <w:rPr>
            <w:rStyle w:val="a5"/>
            <w:noProof/>
          </w:rPr>
          <w:t xml:space="preserve"> AI Edge </w:t>
        </w:r>
        <w:r w:rsidR="00192297" w:rsidRPr="004B389C">
          <w:rPr>
            <w:rStyle w:val="a5"/>
            <w:noProof/>
          </w:rPr>
          <w:t>구매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루틴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적용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_Toc45036191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04BF7DBD" w14:textId="1E2D383A" w:rsidR="00192297" w:rsidRDefault="00471083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2" w:history="1">
        <w:r w:rsidR="00192297" w:rsidRPr="004B389C">
          <w:rPr>
            <w:rStyle w:val="a5"/>
            <w:noProof/>
          </w:rPr>
          <w:t>2.2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RL(Reinforcement Learning)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_Toc45036192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41477129" w14:textId="73848F09" w:rsidR="00192297" w:rsidRDefault="00471083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3" w:history="1">
        <w:r w:rsidR="00192297" w:rsidRPr="004B389C">
          <w:rPr>
            <w:rStyle w:val="a5"/>
            <w:noProof/>
          </w:rPr>
          <w:t>2.3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앙상블</w:t>
        </w:r>
        <w:r w:rsidR="00192297" w:rsidRPr="004B389C">
          <w:rPr>
            <w:rStyle w:val="a5"/>
            <w:noProof/>
          </w:rPr>
          <w:t xml:space="preserve">(Ensemble), </w:t>
        </w:r>
        <w:r w:rsidR="00192297" w:rsidRPr="004B389C">
          <w:rPr>
            <w:rStyle w:val="a5"/>
            <w:noProof/>
          </w:rPr>
          <w:t>배깅</w:t>
        </w:r>
        <w:r w:rsidR="00192297" w:rsidRPr="004B389C">
          <w:rPr>
            <w:rStyle w:val="a5"/>
            <w:noProof/>
          </w:rPr>
          <w:t xml:space="preserve">(Bagging), </w:t>
        </w:r>
        <w:r w:rsidR="00192297" w:rsidRPr="004B389C">
          <w:rPr>
            <w:rStyle w:val="a5"/>
            <w:noProof/>
          </w:rPr>
          <w:t>부스팅</w:t>
        </w:r>
        <w:r w:rsidR="00192297" w:rsidRPr="004B389C">
          <w:rPr>
            <w:rStyle w:val="a5"/>
            <w:noProof/>
          </w:rPr>
          <w:t xml:space="preserve">(Boosting)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_Toc45036193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6CCCFFE4" w14:textId="5BA7E590" w:rsidR="00192297" w:rsidRDefault="00471083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4" w:history="1">
        <w:r w:rsidR="00192297" w:rsidRPr="004B389C">
          <w:rPr>
            <w:rStyle w:val="a5"/>
            <w:noProof/>
          </w:rPr>
          <w:t>2.4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Object Detection(Faster R-CNN/ResNet , SSD/Mobile Net)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_Toc45036194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0F81D168" w14:textId="31E6EF2F" w:rsidR="00192297" w:rsidRDefault="00471083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5" w:history="1">
        <w:r w:rsidR="00192297" w:rsidRPr="004B389C">
          <w:rPr>
            <w:rStyle w:val="a5"/>
            <w:noProof/>
          </w:rPr>
          <w:t>2.5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CI/CD </w:t>
        </w:r>
        <w:r w:rsidR="00192297" w:rsidRPr="004B389C">
          <w:rPr>
            <w:rStyle w:val="a5"/>
            <w:noProof/>
          </w:rPr>
          <w:t>도구</w:t>
        </w:r>
        <w:r w:rsidR="00192297" w:rsidRPr="004B389C">
          <w:rPr>
            <w:rStyle w:val="a5"/>
            <w:noProof/>
          </w:rPr>
          <w:t xml:space="preserve">(Docker, Kubnetes) </w:t>
        </w:r>
        <w:r w:rsidR="00192297" w:rsidRPr="004B389C">
          <w:rPr>
            <w:rStyle w:val="a5"/>
            <w:noProof/>
          </w:rPr>
          <w:t>관련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_Toc45036195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024B34C3" w14:textId="00FD8AD6" w:rsidR="00192297" w:rsidRDefault="00471083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6" w:history="1">
        <w:r w:rsidR="00192297" w:rsidRPr="004B389C">
          <w:rPr>
            <w:rStyle w:val="a5"/>
            <w:noProof/>
          </w:rPr>
          <w:t>2.6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딥러닝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성능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평가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지표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관련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_Toc45036196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1A33D63D" w14:textId="7F1919FD" w:rsidR="00192297" w:rsidRDefault="00471083">
      <w:pPr>
        <w:pStyle w:val="20"/>
        <w:tabs>
          <w:tab w:val="left" w:pos="1000"/>
          <w:tab w:val="right" w:leader="dot" w:pos="9017"/>
        </w:tabs>
        <w:ind w:left="440"/>
        <w:rPr>
          <w:noProof/>
          <w:kern w:val="2"/>
          <w:sz w:val="20"/>
          <w:lang w:eastAsia="ko-KR"/>
        </w:rPr>
      </w:pPr>
      <w:hyperlink w:anchor="_Toc45036197" w:history="1">
        <w:r w:rsidR="00192297" w:rsidRPr="004B389C">
          <w:rPr>
            <w:rStyle w:val="a5"/>
            <w:noProof/>
          </w:rPr>
          <w:t>2.7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 xml:space="preserve">Activation Function </w:t>
        </w:r>
        <w:r w:rsidR="00192297" w:rsidRPr="004B389C">
          <w:rPr>
            <w:rStyle w:val="a5"/>
            <w:noProof/>
          </w:rPr>
          <w:t>관련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문서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작성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_Toc45036197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51AE9AE2" w14:textId="68C76F2B" w:rsidR="00192297" w:rsidRDefault="00471083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036198" w:history="1">
        <w:r w:rsidR="00192297" w:rsidRPr="004B389C">
          <w:rPr>
            <w:rStyle w:val="a5"/>
            <w:noProof/>
          </w:rPr>
          <w:t>3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알아야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될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업무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_Toc45036198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3278ADD7" w14:textId="70C2D643" w:rsidR="00192297" w:rsidRDefault="00471083">
      <w:pPr>
        <w:pStyle w:val="10"/>
        <w:tabs>
          <w:tab w:val="left" w:pos="425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5036199" w:history="1">
        <w:r w:rsidR="00192297" w:rsidRPr="004B389C">
          <w:rPr>
            <w:rStyle w:val="a5"/>
            <w:noProof/>
          </w:rPr>
          <w:t>4</w:t>
        </w:r>
        <w:r w:rsidR="00192297">
          <w:rPr>
            <w:noProof/>
            <w:kern w:val="2"/>
            <w:sz w:val="20"/>
            <w:lang w:eastAsia="ko-KR"/>
          </w:rPr>
          <w:tab/>
        </w:r>
        <w:r w:rsidR="00192297" w:rsidRPr="004B389C">
          <w:rPr>
            <w:rStyle w:val="a5"/>
            <w:noProof/>
          </w:rPr>
          <w:t>확인할</w:t>
        </w:r>
        <w:r w:rsidR="00192297" w:rsidRPr="004B389C">
          <w:rPr>
            <w:rStyle w:val="a5"/>
            <w:noProof/>
          </w:rPr>
          <w:t xml:space="preserve"> </w:t>
        </w:r>
        <w:r w:rsidR="00192297" w:rsidRPr="004B389C">
          <w:rPr>
            <w:rStyle w:val="a5"/>
            <w:noProof/>
          </w:rPr>
          <w:t>업무</w:t>
        </w:r>
        <w:r w:rsidR="00192297">
          <w:rPr>
            <w:noProof/>
            <w:webHidden/>
          </w:rPr>
          <w:tab/>
        </w:r>
        <w:r w:rsidR="00192297">
          <w:rPr>
            <w:noProof/>
            <w:webHidden/>
          </w:rPr>
          <w:fldChar w:fldCharType="begin"/>
        </w:r>
        <w:r w:rsidR="00192297">
          <w:rPr>
            <w:noProof/>
            <w:webHidden/>
          </w:rPr>
          <w:instrText xml:space="preserve"> PAGEREF _Toc45036199 \h </w:instrText>
        </w:r>
        <w:r w:rsidR="00192297">
          <w:rPr>
            <w:noProof/>
            <w:webHidden/>
          </w:rPr>
        </w:r>
        <w:r w:rsidR="00192297">
          <w:rPr>
            <w:noProof/>
            <w:webHidden/>
          </w:rPr>
          <w:fldChar w:fldCharType="separate"/>
        </w:r>
        <w:r w:rsidR="00192297">
          <w:rPr>
            <w:noProof/>
            <w:webHidden/>
          </w:rPr>
          <w:t>3</w:t>
        </w:r>
        <w:r w:rsidR="00192297">
          <w:rPr>
            <w:noProof/>
            <w:webHidden/>
          </w:rPr>
          <w:fldChar w:fldCharType="end"/>
        </w:r>
      </w:hyperlink>
    </w:p>
    <w:p w14:paraId="555BFA7B" w14:textId="5AB1CD7F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4F4FFFC4" w:rsidR="007E27D4" w:rsidRPr="002816AB" w:rsidRDefault="009832B2" w:rsidP="002816AB">
      <w:pPr>
        <w:pStyle w:val="1"/>
      </w:pPr>
      <w:r w:rsidRPr="002816AB">
        <w:br w:type="page"/>
      </w:r>
      <w:bookmarkStart w:id="2" w:name="_Toc45036187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7AEF58B6" w14:textId="67C8D903" w:rsidR="006778F6" w:rsidRDefault="00192297" w:rsidP="006778F6">
      <w:pPr>
        <w:pStyle w:val="2"/>
      </w:pPr>
      <w:bookmarkStart w:id="3" w:name="_Toc45036188"/>
      <w:proofErr w:type="spellStart"/>
      <w:r>
        <w:rPr>
          <w:rFonts w:hint="eastAsia"/>
        </w:rPr>
        <w:t>S</w:t>
      </w:r>
      <w:r>
        <w:t>ipeed</w:t>
      </w:r>
      <w:proofErr w:type="spellEnd"/>
      <w:r>
        <w:t xml:space="preserve"> MAIX </w:t>
      </w:r>
      <w:r>
        <w:rPr>
          <w:rFonts w:hint="eastAsia"/>
        </w:rPr>
        <w:t>가족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3"/>
    </w:p>
    <w:p w14:paraId="1D7403FE" w14:textId="41E25EC1" w:rsidR="00AD4F47" w:rsidRDefault="00192297" w:rsidP="00AD4F47">
      <w:pPr>
        <w:pStyle w:val="IndentNormalLevel2"/>
        <w:ind w:left="360"/>
      </w:pPr>
      <w:r>
        <w:rPr>
          <w:rFonts w:hint="eastAsia"/>
        </w:rPr>
        <w:t>A</w:t>
      </w:r>
      <w:r>
        <w:t>I Edge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</w:t>
      </w:r>
      <w:proofErr w:type="spellStart"/>
      <w:r>
        <w:t>Sipeed</w:t>
      </w:r>
      <w:proofErr w:type="spellEnd"/>
      <w:r>
        <w:t xml:space="preserve"> MAIX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>(</w:t>
      </w:r>
      <w:hyperlink r:id="rId11" w:history="1">
        <w:r w:rsidRPr="00192297">
          <w:rPr>
            <w:rStyle w:val="a5"/>
          </w:rPr>
          <w:t>Link</w:t>
        </w:r>
      </w:hyperlink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  <w:r>
        <w:t xml:space="preserve"> </w:t>
      </w:r>
    </w:p>
    <w:p w14:paraId="2459F34C" w14:textId="11B51160" w:rsidR="00192297" w:rsidRDefault="00192297" w:rsidP="00192297">
      <w:pPr>
        <w:pStyle w:val="2"/>
      </w:pPr>
      <w:r>
        <w:rPr>
          <w:rFonts w:hint="eastAsia"/>
        </w:rPr>
        <w:t xml:space="preserve"> </w:t>
      </w:r>
      <w:bookmarkStart w:id="4" w:name="_Toc45036189"/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4"/>
    </w:p>
    <w:p w14:paraId="6C09C214" w14:textId="1D20499C" w:rsidR="00192297" w:rsidRDefault="00192297" w:rsidP="00AD4F47">
      <w:pPr>
        <w:pStyle w:val="IndentNormalLevel2"/>
        <w:ind w:left="360"/>
      </w:pPr>
      <w:r>
        <w:rPr>
          <w:rFonts w:hint="eastAsia"/>
        </w:rPr>
        <w:t>탐색적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>(</w:t>
      </w:r>
      <w:r>
        <w:t xml:space="preserve">EDA, Exploratory Data Analysis)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차트</w:t>
      </w:r>
      <w:r>
        <w:rPr>
          <w:rFonts w:hint="eastAsia"/>
        </w:rPr>
        <w:t>(</w:t>
      </w:r>
      <w:r>
        <w:t>Visualization Chart)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  <w:p w14:paraId="49A27CBD" w14:textId="77777777" w:rsidR="00192297" w:rsidRDefault="00192297" w:rsidP="00AD4F47">
      <w:pPr>
        <w:pStyle w:val="IndentNormalLevel2"/>
        <w:ind w:left="360"/>
      </w:pPr>
    </w:p>
    <w:p w14:paraId="72E5DC63" w14:textId="15B74A1C" w:rsidR="007E27D4" w:rsidRDefault="007E27D4" w:rsidP="002816AB">
      <w:pPr>
        <w:pStyle w:val="1"/>
      </w:pPr>
      <w:bookmarkStart w:id="5" w:name="_Toc45036190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5"/>
    </w:p>
    <w:p w14:paraId="6AD69157" w14:textId="2559325D" w:rsidR="00974F9C" w:rsidRDefault="00974F9C" w:rsidP="00664465">
      <w:pPr>
        <w:pStyle w:val="2"/>
      </w:pPr>
      <w:r>
        <w:rPr>
          <w:rFonts w:hint="eastAsia"/>
        </w:rPr>
        <w:t>C</w:t>
      </w:r>
      <w:r>
        <w:t xml:space="preserve">oral Dev Board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 w:rsidR="00AD4F47">
        <w:rPr>
          <w:rFonts w:hint="eastAsia"/>
        </w:rPr>
        <w:t xml:space="preserve"> </w:t>
      </w:r>
      <w:bookmarkStart w:id="6" w:name="_Toc45036191"/>
    </w:p>
    <w:p w14:paraId="3B3F0EA9" w14:textId="422A4645" w:rsidR="00AD4F47" w:rsidRDefault="00AD4F47" w:rsidP="00664465">
      <w:pPr>
        <w:pStyle w:val="2"/>
      </w:pPr>
      <w:proofErr w:type="spellStart"/>
      <w:r>
        <w:t>Seeed</w:t>
      </w:r>
      <w:proofErr w:type="spellEnd"/>
      <w:r>
        <w:t xml:space="preserve"> </w:t>
      </w:r>
      <w:r>
        <w:rPr>
          <w:rFonts w:hint="eastAsia"/>
        </w:rPr>
        <w:t>사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AI Edge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루틴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bookmarkEnd w:id="6"/>
    </w:p>
    <w:p w14:paraId="293C69F2" w14:textId="2878BADE" w:rsidR="00664465" w:rsidRDefault="00AD4F47" w:rsidP="00664465">
      <w:pPr>
        <w:pStyle w:val="2"/>
      </w:pPr>
      <w:r>
        <w:t xml:space="preserve"> </w:t>
      </w:r>
      <w:bookmarkStart w:id="7" w:name="_Toc45036192"/>
      <w:r w:rsidR="00664465">
        <w:t xml:space="preserve">RL(Reinforcement Learning) </w:t>
      </w:r>
      <w:r w:rsidR="00664465">
        <w:t>문서</w:t>
      </w:r>
      <w:r w:rsidR="00664465">
        <w:t xml:space="preserve"> </w:t>
      </w:r>
      <w:r w:rsidR="00664465">
        <w:t>작성</w:t>
      </w:r>
      <w:bookmarkEnd w:id="7"/>
    </w:p>
    <w:p w14:paraId="53846B12" w14:textId="4B2F03E1" w:rsidR="00664465" w:rsidRDefault="00664465" w:rsidP="00664465">
      <w:pPr>
        <w:pStyle w:val="2"/>
      </w:pPr>
      <w:r>
        <w:t xml:space="preserve"> </w:t>
      </w:r>
      <w:bookmarkStart w:id="8" w:name="_Toc45036193"/>
      <w:r>
        <w:t>앙상블</w:t>
      </w:r>
      <w:r>
        <w:t xml:space="preserve">(Ensemble), </w:t>
      </w:r>
      <w:proofErr w:type="spellStart"/>
      <w:r>
        <w:t>배깅</w:t>
      </w:r>
      <w:proofErr w:type="spellEnd"/>
      <w:r>
        <w:t xml:space="preserve">(Bagging), </w:t>
      </w:r>
      <w:proofErr w:type="spellStart"/>
      <w:r>
        <w:t>부스팅</w:t>
      </w:r>
      <w:proofErr w:type="spellEnd"/>
      <w:r>
        <w:t xml:space="preserve">(Boosting) </w:t>
      </w:r>
      <w:r>
        <w:t>문서</w:t>
      </w:r>
      <w:r>
        <w:t xml:space="preserve"> </w:t>
      </w:r>
      <w:r>
        <w:t>작성</w:t>
      </w:r>
      <w:bookmarkEnd w:id="8"/>
    </w:p>
    <w:p w14:paraId="114A4C0F" w14:textId="36E832E7" w:rsidR="00664465" w:rsidRDefault="00664465" w:rsidP="00664465">
      <w:pPr>
        <w:pStyle w:val="2"/>
      </w:pPr>
      <w:r>
        <w:t xml:space="preserve"> </w:t>
      </w:r>
      <w:bookmarkStart w:id="9" w:name="_Toc45036194"/>
      <w:r>
        <w:t>Object Detection(Faster R-CNN/</w:t>
      </w:r>
      <w:proofErr w:type="spellStart"/>
      <w:r>
        <w:t>ResNet</w:t>
      </w:r>
      <w:proofErr w:type="spellEnd"/>
      <w:r w:rsidR="00C76CD5">
        <w:t xml:space="preserve"> ,</w:t>
      </w:r>
      <w:r>
        <w:t xml:space="preserve"> SSD/Mobile Net) </w:t>
      </w:r>
      <w:r>
        <w:t>문서</w:t>
      </w:r>
      <w:r>
        <w:t xml:space="preserve"> </w:t>
      </w:r>
      <w:r>
        <w:t>작성</w:t>
      </w:r>
      <w:bookmarkEnd w:id="9"/>
      <w:r>
        <w:t xml:space="preserve"> </w:t>
      </w:r>
    </w:p>
    <w:p w14:paraId="66C0AAB0" w14:textId="456F9A70" w:rsidR="00C76CD5" w:rsidRDefault="00C76CD5" w:rsidP="00C76CD5">
      <w:pPr>
        <w:pStyle w:val="2"/>
      </w:pPr>
      <w:r>
        <w:t xml:space="preserve"> </w:t>
      </w:r>
      <w:bookmarkStart w:id="10" w:name="_Toc45036195"/>
      <w:r>
        <w:t xml:space="preserve">CI/CD </w:t>
      </w:r>
      <w:r>
        <w:t>도구</w:t>
      </w:r>
      <w:r>
        <w:t xml:space="preserve">(Docker, </w:t>
      </w:r>
      <w:proofErr w:type="spellStart"/>
      <w:r>
        <w:t>Kubnetes</w:t>
      </w:r>
      <w:proofErr w:type="spellEnd"/>
      <w:r>
        <w:t xml:space="preserve">) </w:t>
      </w:r>
      <w:r>
        <w:t>관련</w:t>
      </w:r>
      <w:r>
        <w:t xml:space="preserve"> </w:t>
      </w:r>
      <w:r>
        <w:t>문서</w:t>
      </w:r>
      <w:r>
        <w:t xml:space="preserve"> </w:t>
      </w:r>
      <w:r>
        <w:t>작성</w:t>
      </w:r>
      <w:bookmarkEnd w:id="10"/>
    </w:p>
    <w:p w14:paraId="65849A85" w14:textId="46EE5D70" w:rsidR="00944D17" w:rsidRDefault="00944D17" w:rsidP="00C76CD5">
      <w:pPr>
        <w:pStyle w:val="2"/>
      </w:pPr>
      <w:r>
        <w:t xml:space="preserve"> </w:t>
      </w:r>
      <w:bookmarkStart w:id="11" w:name="_Toc45036196"/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1"/>
    </w:p>
    <w:p w14:paraId="41835D84" w14:textId="6509F103" w:rsidR="00DA0496" w:rsidRPr="00664465" w:rsidRDefault="00DA0496" w:rsidP="00C76CD5">
      <w:pPr>
        <w:pStyle w:val="2"/>
      </w:pPr>
      <w:r>
        <w:t xml:space="preserve"> </w:t>
      </w:r>
      <w:bookmarkStart w:id="12" w:name="_Toc45036197"/>
      <w:r>
        <w:t xml:space="preserve">Activation 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12"/>
    </w:p>
    <w:p w14:paraId="749F0026" w14:textId="7122AA42" w:rsidR="007E27D4" w:rsidRDefault="007E27D4" w:rsidP="002816AB">
      <w:pPr>
        <w:pStyle w:val="1"/>
      </w:pPr>
      <w:bookmarkStart w:id="13" w:name="_Toc45036198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4" w:name="_Toc32336099"/>
      <w:bookmarkEnd w:id="13"/>
    </w:p>
    <w:p w14:paraId="491A331F" w14:textId="2C7176F8" w:rsidR="00C76CD5" w:rsidRDefault="007E27D4" w:rsidP="004351F0">
      <w:pPr>
        <w:pStyle w:val="1"/>
      </w:pPr>
      <w:bookmarkStart w:id="15" w:name="_Toc45036199"/>
      <w:bookmarkEnd w:id="14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5"/>
      <w:r w:rsidR="00C76CD5">
        <w:t xml:space="preserve"> </w:t>
      </w:r>
    </w:p>
    <w:sectPr w:rsidR="00C76CD5" w:rsidSect="000F4380">
      <w:headerReference w:type="default" r:id="rId12"/>
      <w:footerReference w:type="default" r:id="rId13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5DBBF" w14:textId="77777777" w:rsidR="00471083" w:rsidRDefault="00471083" w:rsidP="008C0EA3">
      <w:r>
        <w:separator/>
      </w:r>
    </w:p>
  </w:endnote>
  <w:endnote w:type="continuationSeparator" w:id="0">
    <w:p w14:paraId="13CAF37C" w14:textId="77777777" w:rsidR="00471083" w:rsidRDefault="00471083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1F0F3E0A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974F9C">
      <w:rPr>
        <w:noProof/>
        <w:sz w:val="16"/>
        <w:szCs w:val="16"/>
        <w:lang w:eastAsia="ko-KR"/>
      </w:rPr>
      <w:t>Tuesday, July 07,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EF3AF" w14:textId="77777777" w:rsidR="00471083" w:rsidRDefault="00471083" w:rsidP="008C0EA3">
      <w:r>
        <w:separator/>
      </w:r>
    </w:p>
  </w:footnote>
  <w:footnote w:type="continuationSeparator" w:id="0">
    <w:p w14:paraId="0A617182" w14:textId="77777777" w:rsidR="00471083" w:rsidRDefault="00471083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384E9915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192297">
      <w:rPr>
        <w:rFonts w:hint="eastAsia"/>
        <w:noProof/>
        <w:color w:val="0070C0"/>
        <w:sz w:val="16"/>
        <w:szCs w:val="16"/>
        <w:lang w:eastAsia="ko-KR"/>
      </w:rPr>
      <w:t>일일</w:t>
    </w:r>
    <w:r w:rsidR="00192297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192297">
      <w:rPr>
        <w:rFonts w:hint="eastAsia"/>
        <w:noProof/>
        <w:color w:val="0070C0"/>
        <w:sz w:val="16"/>
        <w:szCs w:val="16"/>
        <w:lang w:eastAsia="ko-KR"/>
      </w:rPr>
      <w:t>보고</w:t>
    </w:r>
    <w:r w:rsidR="00192297">
      <w:rPr>
        <w:rFonts w:hint="eastAsia"/>
        <w:noProof/>
        <w:color w:val="0070C0"/>
        <w:sz w:val="16"/>
        <w:szCs w:val="16"/>
        <w:lang w:eastAsia="ko-KR"/>
      </w:rPr>
      <w:t>_</w:t>
    </w:r>
    <w:r w:rsidR="00192297">
      <w:rPr>
        <w:rFonts w:hint="eastAsia"/>
        <w:noProof/>
        <w:color w:val="0070C0"/>
        <w:sz w:val="16"/>
        <w:szCs w:val="16"/>
        <w:lang w:eastAsia="ko-KR"/>
      </w:rPr>
      <w:t>송승관</w:t>
    </w:r>
    <w:r w:rsidR="00192297">
      <w:rPr>
        <w:rFonts w:hint="eastAsia"/>
        <w:noProof/>
        <w:color w:val="0070C0"/>
        <w:sz w:val="16"/>
        <w:szCs w:val="16"/>
        <w:lang w:eastAsia="ko-KR"/>
      </w:rPr>
      <w:t>_20200707.docx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BC37F6" w:rsidRPr="003B2111">
      <w:rPr>
        <w:color w:val="0070C0"/>
        <w:sz w:val="16"/>
        <w:szCs w:val="16"/>
        <w:lang w:eastAsia="ko-KR"/>
      </w:rPr>
      <w:t xml:space="preserve"> </w:t>
    </w:r>
    <w:r w:rsidR="000446C9">
      <w:rPr>
        <w:color w:val="0070C0"/>
        <w:sz w:val="16"/>
        <w:szCs w:val="16"/>
        <w:lang w:eastAsia="ko-KR"/>
      </w:rPr>
      <w:t xml:space="preserve">July </w:t>
    </w:r>
    <w:r w:rsidR="00192297">
      <w:rPr>
        <w:color w:val="0070C0"/>
        <w:sz w:val="16"/>
        <w:szCs w:val="16"/>
        <w:lang w:eastAsia="ko-KR"/>
      </w:rPr>
      <w:t>7</w:t>
    </w:r>
    <w:r w:rsidR="000446C9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733096BC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733096BC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9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447C"/>
    <w:rsid w:val="00035A17"/>
    <w:rsid w:val="000433F1"/>
    <w:rsid w:val="000446C9"/>
    <w:rsid w:val="000517B7"/>
    <w:rsid w:val="00082E43"/>
    <w:rsid w:val="000A3052"/>
    <w:rsid w:val="000A652F"/>
    <w:rsid w:val="000B3066"/>
    <w:rsid w:val="000B7A73"/>
    <w:rsid w:val="000C29AE"/>
    <w:rsid w:val="000C6379"/>
    <w:rsid w:val="000C78BD"/>
    <w:rsid w:val="000D2D97"/>
    <w:rsid w:val="000F4380"/>
    <w:rsid w:val="000F6A29"/>
    <w:rsid w:val="000F6E15"/>
    <w:rsid w:val="00110E94"/>
    <w:rsid w:val="00122284"/>
    <w:rsid w:val="00161E90"/>
    <w:rsid w:val="00166FEA"/>
    <w:rsid w:val="00177224"/>
    <w:rsid w:val="00192297"/>
    <w:rsid w:val="001A200E"/>
    <w:rsid w:val="001A72E7"/>
    <w:rsid w:val="001B7D96"/>
    <w:rsid w:val="001C417B"/>
    <w:rsid w:val="001D5427"/>
    <w:rsid w:val="001F5719"/>
    <w:rsid w:val="001F5D35"/>
    <w:rsid w:val="00204553"/>
    <w:rsid w:val="0022234C"/>
    <w:rsid w:val="00230987"/>
    <w:rsid w:val="00234DA8"/>
    <w:rsid w:val="00235B53"/>
    <w:rsid w:val="00264F66"/>
    <w:rsid w:val="00266DE8"/>
    <w:rsid w:val="002816AB"/>
    <w:rsid w:val="00291661"/>
    <w:rsid w:val="0029560C"/>
    <w:rsid w:val="002B1875"/>
    <w:rsid w:val="002C7CEB"/>
    <w:rsid w:val="002D0E61"/>
    <w:rsid w:val="002D0F5F"/>
    <w:rsid w:val="002E353A"/>
    <w:rsid w:val="002E534F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D175D"/>
    <w:rsid w:val="003E3873"/>
    <w:rsid w:val="003E69BE"/>
    <w:rsid w:val="00411E44"/>
    <w:rsid w:val="00420424"/>
    <w:rsid w:val="00427580"/>
    <w:rsid w:val="004351F0"/>
    <w:rsid w:val="00446D1D"/>
    <w:rsid w:val="00455983"/>
    <w:rsid w:val="00471083"/>
    <w:rsid w:val="00481394"/>
    <w:rsid w:val="00492412"/>
    <w:rsid w:val="004B44F4"/>
    <w:rsid w:val="004C075B"/>
    <w:rsid w:val="004C2A84"/>
    <w:rsid w:val="004C2D0D"/>
    <w:rsid w:val="004D3C3A"/>
    <w:rsid w:val="004F0233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4572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C449B"/>
    <w:rsid w:val="007D3DF8"/>
    <w:rsid w:val="007D4011"/>
    <w:rsid w:val="007E27D4"/>
    <w:rsid w:val="00812753"/>
    <w:rsid w:val="008248AE"/>
    <w:rsid w:val="00833C51"/>
    <w:rsid w:val="008612E6"/>
    <w:rsid w:val="00865F5F"/>
    <w:rsid w:val="0088787F"/>
    <w:rsid w:val="008A34E9"/>
    <w:rsid w:val="008A646D"/>
    <w:rsid w:val="008B15F8"/>
    <w:rsid w:val="008C0EA3"/>
    <w:rsid w:val="008C18DC"/>
    <w:rsid w:val="008C37BC"/>
    <w:rsid w:val="008C5107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65708"/>
    <w:rsid w:val="00973F90"/>
    <w:rsid w:val="00974F9C"/>
    <w:rsid w:val="009832B2"/>
    <w:rsid w:val="0099049A"/>
    <w:rsid w:val="00990EE7"/>
    <w:rsid w:val="009A0D82"/>
    <w:rsid w:val="009A6BA3"/>
    <w:rsid w:val="009B2BC8"/>
    <w:rsid w:val="009B3581"/>
    <w:rsid w:val="009D20A0"/>
    <w:rsid w:val="009D22B9"/>
    <w:rsid w:val="00A66544"/>
    <w:rsid w:val="00A70956"/>
    <w:rsid w:val="00A7264F"/>
    <w:rsid w:val="00A77CEC"/>
    <w:rsid w:val="00A865A8"/>
    <w:rsid w:val="00A90105"/>
    <w:rsid w:val="00AA343D"/>
    <w:rsid w:val="00AD4F47"/>
    <w:rsid w:val="00AD53E6"/>
    <w:rsid w:val="00AE04B1"/>
    <w:rsid w:val="00AF2B16"/>
    <w:rsid w:val="00B104A1"/>
    <w:rsid w:val="00B1344D"/>
    <w:rsid w:val="00B210DB"/>
    <w:rsid w:val="00B31965"/>
    <w:rsid w:val="00B62E95"/>
    <w:rsid w:val="00B64420"/>
    <w:rsid w:val="00BA611A"/>
    <w:rsid w:val="00BA7696"/>
    <w:rsid w:val="00BB5B5F"/>
    <w:rsid w:val="00BC37F6"/>
    <w:rsid w:val="00BF1100"/>
    <w:rsid w:val="00C03390"/>
    <w:rsid w:val="00C06032"/>
    <w:rsid w:val="00C127A7"/>
    <w:rsid w:val="00C334E7"/>
    <w:rsid w:val="00C35F9E"/>
    <w:rsid w:val="00C428D5"/>
    <w:rsid w:val="00C438D2"/>
    <w:rsid w:val="00C63A90"/>
    <w:rsid w:val="00C74961"/>
    <w:rsid w:val="00C75668"/>
    <w:rsid w:val="00C76CD5"/>
    <w:rsid w:val="00CC3028"/>
    <w:rsid w:val="00CC4386"/>
    <w:rsid w:val="00CE0F31"/>
    <w:rsid w:val="00CF25B6"/>
    <w:rsid w:val="00D17D4C"/>
    <w:rsid w:val="00D227B5"/>
    <w:rsid w:val="00D46E8E"/>
    <w:rsid w:val="00D53BC8"/>
    <w:rsid w:val="00D65C4F"/>
    <w:rsid w:val="00D862FF"/>
    <w:rsid w:val="00DA0496"/>
    <w:rsid w:val="00DB1F4E"/>
    <w:rsid w:val="00DD6C56"/>
    <w:rsid w:val="00DF737D"/>
    <w:rsid w:val="00E07FB7"/>
    <w:rsid w:val="00E22F4D"/>
    <w:rsid w:val="00E5014D"/>
    <w:rsid w:val="00E51476"/>
    <w:rsid w:val="00E56A20"/>
    <w:rsid w:val="00E603B6"/>
    <w:rsid w:val="00E71656"/>
    <w:rsid w:val="00E8740E"/>
    <w:rsid w:val="00EA5FA3"/>
    <w:rsid w:val="00EC380E"/>
    <w:rsid w:val="00ED235F"/>
    <w:rsid w:val="00ED6032"/>
    <w:rsid w:val="00EF72F2"/>
    <w:rsid w:val="00F0068C"/>
    <w:rsid w:val="00F01C07"/>
    <w:rsid w:val="00F044F5"/>
    <w:rsid w:val="00F10EB8"/>
    <w:rsid w:val="00F30D59"/>
    <w:rsid w:val="00F44DB5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B1344D"/>
    <w:pPr>
      <w:spacing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B1344D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8E662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immanagecom.sharepoint.com/:w:/s/Merry/EUZWZmOdPG9MocyCWvNG04YB5OGHxY9IQyxPJDJV9AFVeA?e=Snq7l7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2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TIMSolution(201912).dotm</Template>
  <TotalTime>183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25</cp:revision>
  <dcterms:created xsi:type="dcterms:W3CDTF">2020-06-23T08:59:00Z</dcterms:created>
  <dcterms:modified xsi:type="dcterms:W3CDTF">2020-07-07T08:43:00Z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