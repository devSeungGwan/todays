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46862BD8" w:rsidR="00AD4F47" w:rsidRPr="001E352C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A8079E">
        <w:rPr>
          <w:rFonts w:asciiTheme="minorEastAsia" w:hAnsiTheme="minorEastAsia" w:cs="Arial"/>
          <w:color w:val="0070C0"/>
          <w:sz w:val="36"/>
          <w:lang w:eastAsia="ko-KR"/>
        </w:rPr>
        <w:t>9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A8079E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노트북 환경 설정 </w:t>
      </w:r>
      <w:r w:rsidR="00214908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외 </w:t>
      </w:r>
      <w:r w:rsidR="00214908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214908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013490E4" w14:textId="46FF0DE5" w:rsidR="00214908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219566" w:history="1">
        <w:r w:rsidR="00214908" w:rsidRPr="00014A24">
          <w:rPr>
            <w:rStyle w:val="a5"/>
            <w:noProof/>
          </w:rPr>
          <w:t>1</w:t>
        </w:r>
        <w:r w:rsidR="00214908">
          <w:rPr>
            <w:noProof/>
            <w:kern w:val="2"/>
            <w:sz w:val="20"/>
            <w:lang w:eastAsia="ko-KR"/>
          </w:rPr>
          <w:tab/>
        </w:r>
        <w:r w:rsidR="00214908" w:rsidRPr="00014A24">
          <w:rPr>
            <w:rStyle w:val="a5"/>
            <w:noProof/>
          </w:rPr>
          <w:t>금일</w:t>
        </w:r>
        <w:r w:rsidR="00214908" w:rsidRPr="00014A24">
          <w:rPr>
            <w:rStyle w:val="a5"/>
            <w:noProof/>
          </w:rPr>
          <w:t xml:space="preserve"> </w:t>
        </w:r>
        <w:r w:rsidR="00214908" w:rsidRPr="00014A24">
          <w:rPr>
            <w:rStyle w:val="a5"/>
            <w:noProof/>
          </w:rPr>
          <w:t>업무</w:t>
        </w:r>
        <w:r w:rsidR="00214908">
          <w:rPr>
            <w:noProof/>
            <w:webHidden/>
          </w:rPr>
          <w:tab/>
        </w:r>
        <w:r w:rsidR="00214908">
          <w:rPr>
            <w:noProof/>
            <w:webHidden/>
          </w:rPr>
          <w:fldChar w:fldCharType="begin"/>
        </w:r>
        <w:r w:rsidR="00214908">
          <w:rPr>
            <w:noProof/>
            <w:webHidden/>
          </w:rPr>
          <w:instrText xml:space="preserve"> PAGEREF _Toc45219566 \h </w:instrText>
        </w:r>
        <w:r w:rsidR="00214908">
          <w:rPr>
            <w:noProof/>
            <w:webHidden/>
          </w:rPr>
        </w:r>
        <w:r w:rsidR="00214908">
          <w:rPr>
            <w:noProof/>
            <w:webHidden/>
          </w:rPr>
          <w:fldChar w:fldCharType="separate"/>
        </w:r>
        <w:r w:rsidR="00214908">
          <w:rPr>
            <w:noProof/>
            <w:webHidden/>
          </w:rPr>
          <w:t>3</w:t>
        </w:r>
        <w:r w:rsidR="00214908">
          <w:rPr>
            <w:noProof/>
            <w:webHidden/>
          </w:rPr>
          <w:fldChar w:fldCharType="end"/>
        </w:r>
      </w:hyperlink>
    </w:p>
    <w:p w14:paraId="58A73173" w14:textId="394FF289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67" w:history="1">
        <w:r w:rsidRPr="00014A24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회의실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마이크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구매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루틴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0F294" w14:textId="60E0A4EB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68" w:history="1">
        <w:r w:rsidRPr="00014A24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노트북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환경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06E8FE" w14:textId="409E503A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69" w:history="1">
        <w:r w:rsidRPr="00014A24">
          <w:rPr>
            <w:rStyle w:val="a5"/>
            <w:noProof/>
          </w:rPr>
          <w:t>1.3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미츠이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사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가치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정의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회의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참석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및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507DB" w14:textId="123FE6ED" w:rsidR="00214908" w:rsidRDefault="00214908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219570" w:history="1">
        <w:r w:rsidRPr="00014A24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예정된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B1D27" w14:textId="06A84974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1" w:history="1">
        <w:r w:rsidRPr="00014A24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Coral Dev Board </w:t>
        </w:r>
        <w:r w:rsidRPr="00014A24">
          <w:rPr>
            <w:rStyle w:val="a5"/>
            <w:noProof/>
          </w:rPr>
          <w:t>작동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확인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및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8A044F" w14:textId="356D4E58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2" w:history="1">
        <w:r w:rsidRPr="00014A24">
          <w:rPr>
            <w:rStyle w:val="a5"/>
            <w:noProof/>
          </w:rPr>
          <w:t>2.2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Seeed </w:t>
        </w:r>
        <w:r w:rsidRPr="00014A24">
          <w:rPr>
            <w:rStyle w:val="a5"/>
            <w:noProof/>
          </w:rPr>
          <w:t>사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메일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확인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후</w:t>
        </w:r>
        <w:r w:rsidRPr="00014A24">
          <w:rPr>
            <w:rStyle w:val="a5"/>
            <w:noProof/>
          </w:rPr>
          <w:t xml:space="preserve"> AI Edge </w:t>
        </w:r>
        <w:r w:rsidRPr="00014A24">
          <w:rPr>
            <w:rStyle w:val="a5"/>
            <w:noProof/>
          </w:rPr>
          <w:t>구매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루틴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42BCF" w14:textId="03D29B1A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3" w:history="1">
        <w:r w:rsidRPr="00014A24">
          <w:rPr>
            <w:rStyle w:val="a5"/>
            <w:noProof/>
          </w:rPr>
          <w:t>2.3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RL(Reinforcement Learning)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16742" w14:textId="58785853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4" w:history="1">
        <w:r w:rsidRPr="00014A24">
          <w:rPr>
            <w:rStyle w:val="a5"/>
            <w:noProof/>
          </w:rPr>
          <w:t>2.4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앙상블</w:t>
        </w:r>
        <w:r w:rsidRPr="00014A24">
          <w:rPr>
            <w:rStyle w:val="a5"/>
            <w:noProof/>
          </w:rPr>
          <w:t xml:space="preserve">(Ensemble), </w:t>
        </w:r>
        <w:r w:rsidRPr="00014A24">
          <w:rPr>
            <w:rStyle w:val="a5"/>
            <w:noProof/>
          </w:rPr>
          <w:t>배깅</w:t>
        </w:r>
        <w:r w:rsidRPr="00014A24">
          <w:rPr>
            <w:rStyle w:val="a5"/>
            <w:noProof/>
          </w:rPr>
          <w:t xml:space="preserve">(Bagging), </w:t>
        </w:r>
        <w:r w:rsidRPr="00014A24">
          <w:rPr>
            <w:rStyle w:val="a5"/>
            <w:noProof/>
          </w:rPr>
          <w:t>부스팅</w:t>
        </w:r>
        <w:r w:rsidRPr="00014A24">
          <w:rPr>
            <w:rStyle w:val="a5"/>
            <w:noProof/>
          </w:rPr>
          <w:t xml:space="preserve">(Boosting)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33E9E" w14:textId="3ADCA1E1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5" w:history="1">
        <w:r w:rsidRPr="00014A24">
          <w:rPr>
            <w:rStyle w:val="a5"/>
            <w:noProof/>
          </w:rPr>
          <w:t>2.5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Object Detection(Faster R-CNN/ResNet , SSD/Mobile Net)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6261E" w14:textId="2AAFAC5A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6" w:history="1">
        <w:r w:rsidRPr="00014A24">
          <w:rPr>
            <w:rStyle w:val="a5"/>
            <w:noProof/>
          </w:rPr>
          <w:t>2.6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CI/CD </w:t>
        </w:r>
        <w:r w:rsidRPr="00014A24">
          <w:rPr>
            <w:rStyle w:val="a5"/>
            <w:noProof/>
          </w:rPr>
          <w:t>도구</w:t>
        </w:r>
        <w:r w:rsidRPr="00014A24">
          <w:rPr>
            <w:rStyle w:val="a5"/>
            <w:noProof/>
          </w:rPr>
          <w:t xml:space="preserve">(Docker, Kubnetes) </w:t>
        </w:r>
        <w:r w:rsidRPr="00014A24">
          <w:rPr>
            <w:rStyle w:val="a5"/>
            <w:noProof/>
          </w:rPr>
          <w:t>관련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103E6" w14:textId="49F6E0A2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7" w:history="1">
        <w:r w:rsidRPr="00014A24">
          <w:rPr>
            <w:rStyle w:val="a5"/>
            <w:noProof/>
          </w:rPr>
          <w:t>2.7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딥러닝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성능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평가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지표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관련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F4E79" w14:textId="329BCFD6" w:rsidR="00214908" w:rsidRDefault="00214908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219578" w:history="1">
        <w:r w:rsidRPr="00014A24">
          <w:rPr>
            <w:rStyle w:val="a5"/>
            <w:noProof/>
          </w:rPr>
          <w:t>2.8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 xml:space="preserve">Activation Function </w:t>
        </w:r>
        <w:r w:rsidRPr="00014A24">
          <w:rPr>
            <w:rStyle w:val="a5"/>
            <w:noProof/>
          </w:rPr>
          <w:t>관련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문서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62291C" w14:textId="077B5DFD" w:rsidR="00214908" w:rsidRDefault="00214908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219579" w:history="1">
        <w:r w:rsidRPr="00014A24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알아야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될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FF701" w14:textId="2FEE1BFD" w:rsidR="00214908" w:rsidRDefault="00214908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219580" w:history="1">
        <w:r w:rsidRPr="00014A24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014A24">
          <w:rPr>
            <w:rStyle w:val="a5"/>
            <w:noProof/>
          </w:rPr>
          <w:t>확인할</w:t>
        </w:r>
        <w:r w:rsidRPr="00014A24">
          <w:rPr>
            <w:rStyle w:val="a5"/>
            <w:noProof/>
          </w:rPr>
          <w:t xml:space="preserve"> </w:t>
        </w:r>
        <w:r w:rsidRPr="00014A24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FA7B" w14:textId="0F43C76B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219566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7F68CFBC" w14:textId="3C68AFE1" w:rsidR="00214908" w:rsidRDefault="00214908" w:rsidP="00214908">
      <w:pPr>
        <w:pStyle w:val="2"/>
      </w:pPr>
      <w:r>
        <w:rPr>
          <w:rFonts w:hint="eastAsia"/>
        </w:rPr>
        <w:t xml:space="preserve"> </w:t>
      </w:r>
      <w:bookmarkStart w:id="3" w:name="_Toc45219567"/>
      <w:r>
        <w:rPr>
          <w:rFonts w:hint="eastAsia"/>
        </w:rPr>
        <w:t>회의실</w:t>
      </w:r>
      <w:r>
        <w:rPr>
          <w:rFonts w:hint="eastAsia"/>
        </w:rPr>
        <w:t xml:space="preserve"> </w:t>
      </w:r>
      <w:r>
        <w:rPr>
          <w:rFonts w:hint="eastAsia"/>
        </w:rPr>
        <w:t>마이크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3"/>
    </w:p>
    <w:p w14:paraId="17300FE6" w14:textId="56F5639C" w:rsidR="00214908" w:rsidRDefault="00214908" w:rsidP="00214908">
      <w:pPr>
        <w:pStyle w:val="IndentNormalLevel2"/>
        <w:rPr>
          <w:rFonts w:hint="eastAsia"/>
        </w:rPr>
      </w:pP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마이크를</w:t>
      </w:r>
      <w:r>
        <w:rPr>
          <w:rFonts w:hint="eastAsia"/>
        </w:rPr>
        <w:t xml:space="preserve"> </w:t>
      </w:r>
      <w:r>
        <w:rPr>
          <w:rFonts w:hint="eastAsia"/>
        </w:rPr>
        <w:t>구매하기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루틴을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</w:p>
    <w:p w14:paraId="2166CB34" w14:textId="1EB7774F" w:rsidR="00A8079E" w:rsidRDefault="00214908" w:rsidP="00214908">
      <w:pPr>
        <w:pStyle w:val="2"/>
      </w:pPr>
      <w:r>
        <w:t xml:space="preserve"> </w:t>
      </w:r>
      <w:bookmarkStart w:id="4" w:name="_Toc45219568"/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14:paraId="67A9249F" w14:textId="031B75EB" w:rsidR="00214908" w:rsidRDefault="00214908" w:rsidP="00214908">
      <w:pPr>
        <w:pStyle w:val="IndentNormalLevel2"/>
        <w:rPr>
          <w:rFonts w:hint="eastAsia"/>
        </w:rPr>
      </w:pP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데스크탑에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노트북에</w:t>
      </w:r>
      <w:r>
        <w:rPr>
          <w:rFonts w:hint="eastAsia"/>
        </w:rPr>
        <w:t xml:space="preserve"> </w:t>
      </w:r>
      <w:r>
        <w:rPr>
          <w:rFonts w:hint="eastAsia"/>
        </w:rPr>
        <w:t>이식하는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차후에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V</w:t>
      </w:r>
      <w:r>
        <w:t xml:space="preserve">M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구성했습니다</w:t>
      </w:r>
      <w:r>
        <w:rPr>
          <w:rFonts w:hint="eastAsia"/>
        </w:rPr>
        <w:t>.</w:t>
      </w:r>
    </w:p>
    <w:p w14:paraId="0AD907DA" w14:textId="1DC4B744" w:rsidR="00214908" w:rsidRDefault="00214908" w:rsidP="00214908">
      <w:pPr>
        <w:pStyle w:val="2"/>
      </w:pPr>
      <w:r>
        <w:rPr>
          <w:rFonts w:hint="eastAsia"/>
        </w:rPr>
        <w:t xml:space="preserve"> </w:t>
      </w:r>
      <w:bookmarkStart w:id="5" w:name="_Toc45219569"/>
      <w:proofErr w:type="spellStart"/>
      <w:r>
        <w:rPr>
          <w:rFonts w:hint="eastAsia"/>
        </w:rPr>
        <w:t>미츠이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5"/>
    </w:p>
    <w:p w14:paraId="47B197DB" w14:textId="21184DAD" w:rsidR="00214908" w:rsidRPr="00214908" w:rsidRDefault="00214908" w:rsidP="00214908">
      <w:pPr>
        <w:pStyle w:val="IndentNormalLevel2"/>
        <w:rPr>
          <w:rFonts w:hint="eastAsia"/>
        </w:rPr>
      </w:pPr>
      <w:proofErr w:type="spellStart"/>
      <w:r>
        <w:rPr>
          <w:rFonts w:hint="eastAsia"/>
        </w:rPr>
        <w:t>미츠이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인적</w:t>
      </w:r>
      <w:r>
        <w:t xml:space="preserve">, </w:t>
      </w:r>
      <w:r>
        <w:rPr>
          <w:rFonts w:hint="eastAsia"/>
        </w:rPr>
        <w:t>물적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논의하는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회의에</w:t>
      </w:r>
      <w:r>
        <w:rPr>
          <w:rFonts w:hint="eastAsia"/>
        </w:rPr>
        <w:t xml:space="preserve"> </w:t>
      </w:r>
      <w:r>
        <w:rPr>
          <w:rFonts w:hint="eastAsia"/>
        </w:rPr>
        <w:t>참석하고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내용에서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구성도를</w:t>
      </w:r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구성하였습니다</w:t>
      </w:r>
      <w:r>
        <w:rPr>
          <w:rFonts w:hint="eastAsia"/>
        </w:rPr>
        <w:t>.</w:t>
      </w:r>
    </w:p>
    <w:p w14:paraId="72E5DC63" w14:textId="15B74A1C" w:rsidR="007E27D4" w:rsidRDefault="007E27D4" w:rsidP="002816AB">
      <w:pPr>
        <w:pStyle w:val="1"/>
      </w:pPr>
      <w:bookmarkStart w:id="6" w:name="_Toc45219570"/>
      <w:r>
        <w:rPr>
          <w:rFonts w:hint="eastAsia"/>
        </w:rPr>
        <w:lastRenderedPageBreak/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6"/>
    </w:p>
    <w:p w14:paraId="6AD69157" w14:textId="2559325D" w:rsidR="00974F9C" w:rsidRDefault="00974F9C" w:rsidP="00664465">
      <w:pPr>
        <w:pStyle w:val="2"/>
      </w:pPr>
      <w:bookmarkStart w:id="7" w:name="_Toc45219571"/>
      <w:r>
        <w:rPr>
          <w:rFonts w:hint="eastAsia"/>
        </w:rPr>
        <w:t>C</w:t>
      </w:r>
      <w:r>
        <w:t xml:space="preserve">oral Dev Board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bookmarkEnd w:id="7"/>
      <w:r w:rsidR="00AD4F47">
        <w:rPr>
          <w:rFonts w:hint="eastAsia"/>
        </w:rPr>
        <w:t xml:space="preserve"> </w:t>
      </w:r>
    </w:p>
    <w:p w14:paraId="3B3F0EA9" w14:textId="422A4645" w:rsidR="00AD4F47" w:rsidRDefault="00AD4F47" w:rsidP="00664465">
      <w:pPr>
        <w:pStyle w:val="2"/>
      </w:pPr>
      <w:bookmarkStart w:id="8" w:name="_Toc45219572"/>
      <w:proofErr w:type="spellStart"/>
      <w:r>
        <w:t>Seeed</w:t>
      </w:r>
      <w:proofErr w:type="spellEnd"/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8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9" w:name="_Toc45219573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9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10" w:name="_Toc45219574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10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11" w:name="_Toc45219575"/>
      <w:r>
        <w:t>Object Detection(Faster R-CNN/</w:t>
      </w:r>
      <w:proofErr w:type="spellStart"/>
      <w:r>
        <w:t>ResNet</w:t>
      </w:r>
      <w:proofErr w:type="spellEnd"/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1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12" w:name="_Toc45219576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2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13" w:name="_Toc45219577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3"/>
    </w:p>
    <w:p w14:paraId="41835D84" w14:textId="6509F103" w:rsidR="00DA0496" w:rsidRPr="00664465" w:rsidRDefault="00DA0496" w:rsidP="00C76CD5">
      <w:pPr>
        <w:pStyle w:val="2"/>
      </w:pPr>
      <w:r>
        <w:t xml:space="preserve"> </w:t>
      </w:r>
      <w:bookmarkStart w:id="14" w:name="_Toc45219578"/>
      <w:r>
        <w:t xml:space="preserve">Activation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4"/>
    </w:p>
    <w:p w14:paraId="749F0026" w14:textId="7122AA42" w:rsidR="007E27D4" w:rsidRDefault="007E27D4" w:rsidP="002816AB">
      <w:pPr>
        <w:pStyle w:val="1"/>
      </w:pPr>
      <w:bookmarkStart w:id="15" w:name="_Toc45219579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6" w:name="_Toc32336099"/>
      <w:bookmarkEnd w:id="15"/>
    </w:p>
    <w:p w14:paraId="491A331F" w14:textId="2C7176F8" w:rsidR="00C76CD5" w:rsidRDefault="007E27D4" w:rsidP="004351F0">
      <w:pPr>
        <w:pStyle w:val="1"/>
      </w:pPr>
      <w:bookmarkStart w:id="17" w:name="_Toc45219580"/>
      <w:bookmarkEnd w:id="16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7"/>
      <w:r w:rsidR="00C76CD5">
        <w:t xml:space="preserve"> </w:t>
      </w:r>
    </w:p>
    <w:sectPr w:rsidR="00C76CD5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9D93" w14:textId="77777777" w:rsidR="00880289" w:rsidRDefault="00880289" w:rsidP="008C0EA3">
      <w:r>
        <w:separator/>
      </w:r>
    </w:p>
  </w:endnote>
  <w:endnote w:type="continuationSeparator" w:id="0">
    <w:p w14:paraId="2432C10B" w14:textId="77777777" w:rsidR="00880289" w:rsidRDefault="00880289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5AEC2EFE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A8079E">
      <w:rPr>
        <w:noProof/>
        <w:sz w:val="16"/>
        <w:szCs w:val="16"/>
        <w:lang w:eastAsia="ko-KR"/>
      </w:rPr>
      <w:t>Thursday, July 09,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933F6" w14:textId="77777777" w:rsidR="00880289" w:rsidRDefault="00880289" w:rsidP="008C0EA3">
      <w:r>
        <w:separator/>
      </w:r>
    </w:p>
  </w:footnote>
  <w:footnote w:type="continuationSeparator" w:id="0">
    <w:p w14:paraId="6A1D7192" w14:textId="77777777" w:rsidR="00880289" w:rsidRDefault="00880289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05B4463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A8079E">
      <w:rPr>
        <w:rFonts w:hint="eastAsia"/>
        <w:noProof/>
        <w:color w:val="0070C0"/>
        <w:sz w:val="16"/>
        <w:szCs w:val="16"/>
        <w:lang w:eastAsia="ko-KR"/>
      </w:rPr>
      <w:t>일일</w:t>
    </w:r>
    <w:r w:rsidR="00A8079E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A8079E">
      <w:rPr>
        <w:rFonts w:hint="eastAsia"/>
        <w:noProof/>
        <w:color w:val="0070C0"/>
        <w:sz w:val="16"/>
        <w:szCs w:val="16"/>
        <w:lang w:eastAsia="ko-KR"/>
      </w:rPr>
      <w:t>보고</w:t>
    </w:r>
    <w:r w:rsidR="00A8079E">
      <w:rPr>
        <w:rFonts w:hint="eastAsia"/>
        <w:noProof/>
        <w:color w:val="0070C0"/>
        <w:sz w:val="16"/>
        <w:szCs w:val="16"/>
        <w:lang w:eastAsia="ko-KR"/>
      </w:rPr>
      <w:t>_</w:t>
    </w:r>
    <w:r w:rsidR="00A8079E">
      <w:rPr>
        <w:rFonts w:hint="eastAsia"/>
        <w:noProof/>
        <w:color w:val="0070C0"/>
        <w:sz w:val="16"/>
        <w:szCs w:val="16"/>
        <w:lang w:eastAsia="ko-KR"/>
      </w:rPr>
      <w:t>송승관</w:t>
    </w:r>
    <w:r w:rsidR="00A8079E">
      <w:rPr>
        <w:rFonts w:hint="eastAsia"/>
        <w:noProof/>
        <w:color w:val="0070C0"/>
        <w:sz w:val="16"/>
        <w:szCs w:val="16"/>
        <w:lang w:eastAsia="ko-KR"/>
      </w:rPr>
      <w:t>_20200709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A8079E">
      <w:rPr>
        <w:color w:val="0070C0"/>
        <w:sz w:val="16"/>
        <w:szCs w:val="16"/>
        <w:lang w:eastAsia="ko-KR"/>
      </w:rPr>
      <w:t>9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636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0289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214908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214908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198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28</cp:revision>
  <dcterms:created xsi:type="dcterms:W3CDTF">2020-06-23T08:59:00Z</dcterms:created>
  <dcterms:modified xsi:type="dcterms:W3CDTF">2020-07-09T11:39:00Z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