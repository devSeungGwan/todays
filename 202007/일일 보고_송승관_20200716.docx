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306E763D" w:rsidR="00AD4F47" w:rsidRPr="00A1325D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A1325D">
        <w:rPr>
          <w:rFonts w:asciiTheme="minorEastAsia" w:hAnsiTheme="minorEastAsia" w:cs="Arial"/>
          <w:color w:val="0070C0"/>
          <w:sz w:val="36"/>
          <w:lang w:eastAsia="ko-KR"/>
        </w:rPr>
        <w:t>5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25CD6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문서 정리 외 </w:t>
      </w:r>
      <w:r w:rsidR="00C25CD6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C25CD6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56B24067" w14:textId="13C9B413" w:rsidR="00166FD6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875170" w:history="1">
        <w:r w:rsidR="00166FD6" w:rsidRPr="000C72F8">
          <w:rPr>
            <w:rStyle w:val="a5"/>
            <w:noProof/>
          </w:rPr>
          <w:t>1</w:t>
        </w:r>
        <w:r w:rsidR="00166FD6">
          <w:rPr>
            <w:noProof/>
            <w:kern w:val="2"/>
            <w:sz w:val="20"/>
            <w:lang w:eastAsia="ko-KR"/>
          </w:rPr>
          <w:tab/>
        </w:r>
        <w:r w:rsidR="00166FD6" w:rsidRPr="000C72F8">
          <w:rPr>
            <w:rStyle w:val="a5"/>
            <w:noProof/>
          </w:rPr>
          <w:t>금일</w:t>
        </w:r>
        <w:r w:rsidR="00166FD6" w:rsidRPr="000C72F8">
          <w:rPr>
            <w:rStyle w:val="a5"/>
            <w:noProof/>
          </w:rPr>
          <w:t xml:space="preserve"> </w:t>
        </w:r>
        <w:r w:rsidR="00166FD6" w:rsidRPr="000C72F8">
          <w:rPr>
            <w:rStyle w:val="a5"/>
            <w:noProof/>
          </w:rPr>
          <w:t>업무</w:t>
        </w:r>
        <w:r w:rsidR="00166FD6">
          <w:rPr>
            <w:noProof/>
            <w:webHidden/>
          </w:rPr>
          <w:tab/>
        </w:r>
        <w:r w:rsidR="00166FD6">
          <w:rPr>
            <w:noProof/>
            <w:webHidden/>
          </w:rPr>
          <w:fldChar w:fldCharType="begin"/>
        </w:r>
        <w:r w:rsidR="00166FD6">
          <w:rPr>
            <w:noProof/>
            <w:webHidden/>
          </w:rPr>
          <w:instrText xml:space="preserve"> PAGEREF _Toc45875170 \h </w:instrText>
        </w:r>
        <w:r w:rsidR="00166FD6">
          <w:rPr>
            <w:noProof/>
            <w:webHidden/>
          </w:rPr>
        </w:r>
        <w:r w:rsidR="00166FD6">
          <w:rPr>
            <w:noProof/>
            <w:webHidden/>
          </w:rPr>
          <w:fldChar w:fldCharType="separate"/>
        </w:r>
        <w:r w:rsidR="00166FD6">
          <w:rPr>
            <w:noProof/>
            <w:webHidden/>
          </w:rPr>
          <w:t>3</w:t>
        </w:r>
        <w:r w:rsidR="00166FD6">
          <w:rPr>
            <w:noProof/>
            <w:webHidden/>
          </w:rPr>
          <w:fldChar w:fldCharType="end"/>
        </w:r>
      </w:hyperlink>
    </w:p>
    <w:p w14:paraId="0F5D88F6" w14:textId="2490A1D8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1" w:history="1">
        <w:r w:rsidRPr="000C72F8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 xml:space="preserve">FGS </w:t>
        </w:r>
        <w:r w:rsidRPr="000C72F8">
          <w:rPr>
            <w:rStyle w:val="a5"/>
            <w:noProof/>
          </w:rPr>
          <w:t>회의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BFB2B" w14:textId="4DFE0CE5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2" w:history="1">
        <w:r w:rsidRPr="000C72F8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F6421" w14:textId="7A4A5A4A" w:rsidR="00166FD6" w:rsidRDefault="00166FD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73" w:history="1">
        <w:r w:rsidRPr="000C72F8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예정된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713914" w14:textId="5A78E320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4" w:history="1">
        <w:r w:rsidRPr="000C72F8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78E1B" w14:textId="6164DB45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5" w:history="1">
        <w:r w:rsidRPr="000C72F8">
          <w:rPr>
            <w:rStyle w:val="a5"/>
            <w:noProof/>
          </w:rPr>
          <w:t>2.2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정리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양식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3737B" w14:textId="5C38123F" w:rsidR="00166FD6" w:rsidRDefault="00166FD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76" w:history="1">
        <w:r w:rsidRPr="000C72F8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알아야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될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720F13" w14:textId="1C02F9BC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7" w:history="1">
        <w:r w:rsidRPr="000C72F8">
          <w:rPr>
            <w:rStyle w:val="a5"/>
            <w:noProof/>
          </w:rPr>
          <w:t>3.1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 xml:space="preserve">RL(Reinforcement Learning) </w:t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B91A22" w14:textId="6BB8C5E3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8" w:history="1">
        <w:r w:rsidRPr="000C72F8">
          <w:rPr>
            <w:rStyle w:val="a5"/>
            <w:noProof/>
          </w:rPr>
          <w:t>3.2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앙상블</w:t>
        </w:r>
        <w:r w:rsidRPr="000C72F8">
          <w:rPr>
            <w:rStyle w:val="a5"/>
            <w:noProof/>
          </w:rPr>
          <w:t xml:space="preserve">(Ensemble) </w:t>
        </w:r>
        <w:r w:rsidRPr="000C72F8">
          <w:rPr>
            <w:rStyle w:val="a5"/>
            <w:noProof/>
          </w:rPr>
          <w:t>기법</w:t>
        </w:r>
        <w:r w:rsidRPr="000C72F8">
          <w:rPr>
            <w:rStyle w:val="a5"/>
            <w:noProof/>
          </w:rPr>
          <w:t xml:space="preserve">, </w:t>
        </w:r>
        <w:r w:rsidRPr="000C72F8">
          <w:rPr>
            <w:rStyle w:val="a5"/>
            <w:noProof/>
          </w:rPr>
          <w:t>배깅</w:t>
        </w:r>
        <w:r w:rsidRPr="000C72F8">
          <w:rPr>
            <w:rStyle w:val="a5"/>
            <w:noProof/>
          </w:rPr>
          <w:t xml:space="preserve">(Bagging), </w:t>
        </w:r>
        <w:r w:rsidRPr="000C72F8">
          <w:rPr>
            <w:rStyle w:val="a5"/>
            <w:noProof/>
          </w:rPr>
          <w:t>부스팅</w:t>
        </w:r>
        <w:r w:rsidRPr="000C72F8">
          <w:rPr>
            <w:rStyle w:val="a5"/>
            <w:noProof/>
          </w:rPr>
          <w:t xml:space="preserve">(Boosting) </w:t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C2FBD" w14:textId="21B6F64D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79" w:history="1">
        <w:r w:rsidRPr="000C72F8">
          <w:rPr>
            <w:rStyle w:val="a5"/>
            <w:noProof/>
          </w:rPr>
          <w:t>3.3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 xml:space="preserve">Object Detection(Faster R-CNN/ResNet , SSD/Mobile Net) </w:t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305801" w14:textId="5E3553D6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0" w:history="1">
        <w:r w:rsidRPr="000C72F8">
          <w:rPr>
            <w:rStyle w:val="a5"/>
            <w:noProof/>
          </w:rPr>
          <w:t>3.4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 xml:space="preserve">CI/CD </w:t>
        </w:r>
        <w:r w:rsidRPr="000C72F8">
          <w:rPr>
            <w:rStyle w:val="a5"/>
            <w:noProof/>
          </w:rPr>
          <w:t>도구</w:t>
        </w:r>
        <w:r w:rsidRPr="000C72F8">
          <w:rPr>
            <w:rStyle w:val="a5"/>
            <w:noProof/>
          </w:rPr>
          <w:t xml:space="preserve">(Docker, Kubernetes) </w:t>
        </w:r>
        <w:r w:rsidRPr="000C72F8">
          <w:rPr>
            <w:rStyle w:val="a5"/>
            <w:noProof/>
          </w:rPr>
          <w:t>관련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CE45A" w14:textId="09263BF8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1" w:history="1">
        <w:r w:rsidRPr="000C72F8">
          <w:rPr>
            <w:rStyle w:val="a5"/>
            <w:noProof/>
          </w:rPr>
          <w:t>3.5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딥러닝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성능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평가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지표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관련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문서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0F6D6" w14:textId="2939435D" w:rsidR="00166FD6" w:rsidRDefault="00166FD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875182" w:history="1">
        <w:r w:rsidRPr="000C72F8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>확인할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A34AC" w14:textId="7028C9BC" w:rsidR="00166FD6" w:rsidRDefault="00166FD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875183" w:history="1">
        <w:r w:rsidRPr="000C72F8">
          <w:rPr>
            <w:rStyle w:val="a5"/>
            <w:noProof/>
          </w:rPr>
          <w:t>4.1</w:t>
        </w:r>
        <w:r>
          <w:rPr>
            <w:noProof/>
            <w:kern w:val="2"/>
            <w:sz w:val="20"/>
            <w:lang w:eastAsia="ko-KR"/>
          </w:rPr>
          <w:tab/>
        </w:r>
        <w:r w:rsidRPr="000C72F8">
          <w:rPr>
            <w:rStyle w:val="a5"/>
            <w:noProof/>
          </w:rPr>
          <w:t xml:space="preserve">Seeed </w:t>
        </w:r>
        <w:r w:rsidRPr="000C72F8">
          <w:rPr>
            <w:rStyle w:val="a5"/>
            <w:noProof/>
          </w:rPr>
          <w:t>사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메일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확인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후</w:t>
        </w:r>
        <w:r w:rsidRPr="000C72F8">
          <w:rPr>
            <w:rStyle w:val="a5"/>
            <w:noProof/>
          </w:rPr>
          <w:t xml:space="preserve"> AI Edge </w:t>
        </w:r>
        <w:r w:rsidRPr="000C72F8">
          <w:rPr>
            <w:rStyle w:val="a5"/>
            <w:noProof/>
          </w:rPr>
          <w:t>구매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루틴</w:t>
        </w:r>
        <w:r w:rsidRPr="000C72F8">
          <w:rPr>
            <w:rStyle w:val="a5"/>
            <w:noProof/>
          </w:rPr>
          <w:t xml:space="preserve"> </w:t>
        </w:r>
        <w:r w:rsidRPr="000C72F8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FA7B" w14:textId="2353AEE2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875170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292FF0FC" w:rsidR="00214908" w:rsidRDefault="00214908" w:rsidP="00627B73">
      <w:pPr>
        <w:pStyle w:val="2"/>
      </w:pPr>
      <w:r>
        <w:rPr>
          <w:rFonts w:hint="eastAsia"/>
        </w:rPr>
        <w:t xml:space="preserve"> </w:t>
      </w:r>
      <w:bookmarkStart w:id="3" w:name="_Toc45875171"/>
      <w:r w:rsidR="00C25CD6">
        <w:rPr>
          <w:rFonts w:hint="eastAsia"/>
        </w:rPr>
        <w:t>F</w:t>
      </w:r>
      <w:r w:rsidR="00C25CD6">
        <w:t xml:space="preserve">GS </w:t>
      </w:r>
      <w:r w:rsidR="00C25CD6">
        <w:rPr>
          <w:rFonts w:hint="eastAsia"/>
        </w:rPr>
        <w:t>회의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참여</w:t>
      </w:r>
      <w:bookmarkEnd w:id="3"/>
    </w:p>
    <w:p w14:paraId="688D0AA0" w14:textId="49A0BA76" w:rsidR="00A1325D" w:rsidRDefault="00627B73" w:rsidP="00C25CD6">
      <w:pPr>
        <w:pStyle w:val="IndentNormalLevel2"/>
        <w:rPr>
          <w:rFonts w:hint="eastAsia"/>
        </w:rPr>
      </w:pPr>
      <w:r>
        <w:rPr>
          <w:rFonts w:hint="eastAsia"/>
        </w:rPr>
        <w:t xml:space="preserve"> </w:t>
      </w:r>
      <w:r w:rsidR="00C25CD6">
        <w:t xml:space="preserve">ETRI </w:t>
      </w:r>
      <w:r w:rsidR="00C25CD6">
        <w:rPr>
          <w:rFonts w:hint="eastAsia"/>
        </w:rPr>
        <w:t>관계자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분들과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향후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진행될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과제에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대한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논의를</w:t>
      </w:r>
      <w:r w:rsidR="00C25CD6">
        <w:rPr>
          <w:rFonts w:hint="eastAsia"/>
        </w:rPr>
        <w:t xml:space="preserve"> </w:t>
      </w:r>
      <w:r w:rsidR="00C25CD6">
        <w:rPr>
          <w:rFonts w:hint="eastAsia"/>
        </w:rPr>
        <w:t>진행했습니다</w:t>
      </w:r>
      <w:r w:rsidR="00C25CD6">
        <w:rPr>
          <w:rFonts w:hint="eastAsia"/>
        </w:rPr>
        <w:t>.</w:t>
      </w:r>
    </w:p>
    <w:p w14:paraId="7EA33A66" w14:textId="2B97080E" w:rsidR="00C25CD6" w:rsidRDefault="00C25CD6" w:rsidP="00C25CD6">
      <w:pPr>
        <w:pStyle w:val="2"/>
      </w:pPr>
      <w:r>
        <w:rPr>
          <w:rFonts w:hint="eastAsia"/>
        </w:rPr>
        <w:t xml:space="preserve"> </w:t>
      </w:r>
      <w:bookmarkStart w:id="4" w:name="_Toc45875172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4"/>
    </w:p>
    <w:p w14:paraId="0FC0BB63" w14:textId="49C102AB" w:rsidR="00C25CD6" w:rsidRDefault="00C25CD6" w:rsidP="00C25CD6">
      <w:pPr>
        <w:pStyle w:val="IndentNormalLevel2"/>
      </w:pP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</w:p>
    <w:p w14:paraId="0C903576" w14:textId="7A087F1E" w:rsidR="00C25CD6" w:rsidRDefault="00C25CD6" w:rsidP="00C25CD6">
      <w:pPr>
        <w:pStyle w:val="IndentNormalLevel2"/>
        <w:numPr>
          <w:ilvl w:val="0"/>
          <w:numId w:val="45"/>
        </w:numPr>
      </w:pP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취합</w:t>
      </w:r>
    </w:p>
    <w:p w14:paraId="3301A446" w14:textId="50FF9FD9" w:rsidR="00C25CD6" w:rsidRDefault="00C25CD6" w:rsidP="00C25CD6">
      <w:pPr>
        <w:pStyle w:val="IndentNormalLevel2"/>
        <w:numPr>
          <w:ilvl w:val="0"/>
          <w:numId w:val="45"/>
        </w:num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레이블링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527D469E" w14:textId="6E6732B9" w:rsidR="00C25CD6" w:rsidRPr="00214908" w:rsidRDefault="00D00A70" w:rsidP="00D00A70">
      <w:pPr>
        <w:pStyle w:val="IndentNormalLevel2"/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병합</w:t>
      </w:r>
    </w:p>
    <w:p w14:paraId="72E5DC63" w14:textId="7DF4E0D0" w:rsidR="007E27D4" w:rsidRDefault="007E27D4" w:rsidP="002816AB">
      <w:pPr>
        <w:pStyle w:val="1"/>
      </w:pPr>
      <w:bookmarkStart w:id="5" w:name="_Toc45875173"/>
      <w:r>
        <w:rPr>
          <w:rFonts w:hint="eastAsia"/>
        </w:rPr>
        <w:lastRenderedPageBreak/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3475BB3B" w14:textId="762A61ED" w:rsidR="00A1325D" w:rsidRDefault="00A1325D" w:rsidP="00A1325D">
      <w:pPr>
        <w:pStyle w:val="2"/>
      </w:pPr>
      <w:r>
        <w:rPr>
          <w:rFonts w:hint="eastAsia"/>
        </w:rPr>
        <w:t xml:space="preserve"> </w:t>
      </w:r>
      <w:bookmarkStart w:id="6" w:name="_Toc45875174"/>
      <w:r>
        <w:rPr>
          <w:rFonts w:hint="eastAsia"/>
        </w:rPr>
        <w:t>문서</w:t>
      </w:r>
      <w:r>
        <w:rPr>
          <w:rFonts w:hint="eastAsia"/>
        </w:rPr>
        <w:t xml:space="preserve"> </w:t>
      </w:r>
      <w:r w:rsidR="00C25CD6">
        <w:rPr>
          <w:rFonts w:hint="eastAsia"/>
        </w:rPr>
        <w:t>정리</w:t>
      </w:r>
      <w:bookmarkEnd w:id="6"/>
    </w:p>
    <w:p w14:paraId="51F3F794" w14:textId="12D33842" w:rsidR="00C25CD6" w:rsidRDefault="00C25CD6" w:rsidP="00C25CD6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7" w:name="_Toc45875175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7"/>
    </w:p>
    <w:p w14:paraId="749F0026" w14:textId="0192E7C1" w:rsidR="007E27D4" w:rsidRDefault="007E27D4" w:rsidP="002816AB">
      <w:pPr>
        <w:pStyle w:val="1"/>
      </w:pPr>
      <w:bookmarkStart w:id="8" w:name="_Toc45875176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9" w:name="_Toc32336099"/>
      <w:bookmarkEnd w:id="8"/>
    </w:p>
    <w:p w14:paraId="042D491D" w14:textId="77777777" w:rsidR="00A1325D" w:rsidRDefault="00A1325D" w:rsidP="00A1325D">
      <w:pPr>
        <w:pStyle w:val="2"/>
      </w:pPr>
      <w:bookmarkStart w:id="10" w:name="_Toc45875177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10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11" w:name="_Toc45875178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1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2" w:name="_Toc45875179"/>
      <w:r>
        <w:t xml:space="preserve">Object Detection(Faster R-CNN/ResNet , SSD/Mobile Net) </w:t>
      </w:r>
      <w:r>
        <w:t>문서</w:t>
      </w:r>
      <w:r>
        <w:t xml:space="preserve"> </w:t>
      </w:r>
      <w:r>
        <w:t>작성</w:t>
      </w:r>
      <w:bookmarkEnd w:id="12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3" w:name="_Toc45875180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3"/>
    </w:p>
    <w:p w14:paraId="7BD17E4C" w14:textId="258C085B" w:rsidR="00A1325D" w:rsidRPr="00A1325D" w:rsidRDefault="00A1325D" w:rsidP="00A1325D">
      <w:pPr>
        <w:pStyle w:val="2"/>
      </w:pPr>
      <w:r>
        <w:t xml:space="preserve"> </w:t>
      </w:r>
      <w:bookmarkStart w:id="14" w:name="_Toc45875181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4"/>
    </w:p>
    <w:p w14:paraId="491A331F" w14:textId="3C9C2C52" w:rsidR="00C76CD5" w:rsidRDefault="007E27D4" w:rsidP="004351F0">
      <w:pPr>
        <w:pStyle w:val="1"/>
      </w:pPr>
      <w:bookmarkStart w:id="15" w:name="_Toc45875182"/>
      <w:bookmarkEnd w:id="9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5"/>
      <w:r w:rsidR="00C76CD5">
        <w:t xml:space="preserve"> </w:t>
      </w:r>
    </w:p>
    <w:p w14:paraId="62239CBB" w14:textId="4C1BE26D" w:rsidR="006E3E74" w:rsidRDefault="006E3E74" w:rsidP="006E3E74">
      <w:pPr>
        <w:pStyle w:val="2"/>
      </w:pPr>
      <w:bookmarkStart w:id="16" w:name="_Toc45875183"/>
      <w:r>
        <w:t xml:space="preserve">Seeed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6"/>
    </w:p>
    <w:p w14:paraId="64CA3C79" w14:textId="4A75D81E" w:rsidR="006E3E74" w:rsidRDefault="006E3E74" w:rsidP="006E3E74">
      <w:pPr>
        <w:pStyle w:val="IndentNormalLevel2"/>
      </w:pPr>
      <w:r>
        <w:rPr>
          <w:rFonts w:hint="eastAsia"/>
        </w:rPr>
        <w:t>품의서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Seeed</w:t>
      </w:r>
      <w:r>
        <w:rPr>
          <w:rFonts w:hint="eastAsia"/>
        </w:rPr>
        <w:t xml:space="preserve"> </w:t>
      </w:r>
      <w:r>
        <w:rPr>
          <w:rFonts w:hint="eastAsia"/>
        </w:rPr>
        <w:t>사에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보내야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68F78" w14:textId="77777777" w:rsidR="00EE5EC5" w:rsidRDefault="00EE5EC5" w:rsidP="008C0EA3">
      <w:r>
        <w:separator/>
      </w:r>
    </w:p>
  </w:endnote>
  <w:endnote w:type="continuationSeparator" w:id="0">
    <w:p w14:paraId="33D133BD" w14:textId="77777777" w:rsidR="00EE5EC5" w:rsidRDefault="00EE5EC5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241C007C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C25CD6">
      <w:rPr>
        <w:noProof/>
        <w:sz w:val="16"/>
        <w:szCs w:val="16"/>
        <w:lang w:eastAsia="ko-KR"/>
      </w:rPr>
      <w:t>Friday, July 17,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F22B2" w14:textId="77777777" w:rsidR="00EE5EC5" w:rsidRDefault="00EE5EC5" w:rsidP="008C0EA3">
      <w:r>
        <w:separator/>
      </w:r>
    </w:p>
  </w:footnote>
  <w:footnote w:type="continuationSeparator" w:id="0">
    <w:p w14:paraId="2E22D65F" w14:textId="77777777" w:rsidR="00EE5EC5" w:rsidRDefault="00EE5EC5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1141E341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C25CD6">
      <w:rPr>
        <w:rFonts w:hint="eastAsia"/>
        <w:noProof/>
        <w:color w:val="0070C0"/>
        <w:sz w:val="16"/>
        <w:szCs w:val="16"/>
        <w:lang w:eastAsia="ko-KR"/>
      </w:rPr>
      <w:t>일일</w:t>
    </w:r>
    <w:r w:rsidR="00C25CD6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C25CD6">
      <w:rPr>
        <w:rFonts w:hint="eastAsia"/>
        <w:noProof/>
        <w:color w:val="0070C0"/>
        <w:sz w:val="16"/>
        <w:szCs w:val="16"/>
        <w:lang w:eastAsia="ko-KR"/>
      </w:rPr>
      <w:t>보고</w:t>
    </w:r>
    <w:r w:rsidR="00C25CD6">
      <w:rPr>
        <w:rFonts w:hint="eastAsia"/>
        <w:noProof/>
        <w:color w:val="0070C0"/>
        <w:sz w:val="16"/>
        <w:szCs w:val="16"/>
        <w:lang w:eastAsia="ko-KR"/>
      </w:rPr>
      <w:t>_</w:t>
    </w:r>
    <w:r w:rsidR="00C25CD6">
      <w:rPr>
        <w:rFonts w:hint="eastAsia"/>
        <w:noProof/>
        <w:color w:val="0070C0"/>
        <w:sz w:val="16"/>
        <w:szCs w:val="16"/>
        <w:lang w:eastAsia="ko-KR"/>
      </w:rPr>
      <w:t>송승관</w:t>
    </w:r>
    <w:r w:rsidR="00C25CD6">
      <w:rPr>
        <w:rFonts w:hint="eastAsia"/>
        <w:noProof/>
        <w:color w:val="0070C0"/>
        <w:sz w:val="16"/>
        <w:szCs w:val="16"/>
        <w:lang w:eastAsia="ko-KR"/>
      </w:rPr>
      <w:t>_20200716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627B73">
      <w:rPr>
        <w:color w:val="0070C0"/>
        <w:sz w:val="16"/>
        <w:szCs w:val="16"/>
        <w:lang w:eastAsia="ko-KR"/>
      </w:rPr>
      <w:t>1</w:t>
    </w:r>
    <w:r w:rsidR="00C25CD6">
      <w:rPr>
        <w:color w:val="0070C0"/>
        <w:sz w:val="16"/>
        <w:szCs w:val="16"/>
        <w:lang w:eastAsia="ko-KR"/>
      </w:rPr>
      <w:t>6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61E90"/>
    <w:rsid w:val="00166FD6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222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45</cp:revision>
  <dcterms:created xsi:type="dcterms:W3CDTF">2020-06-23T08:59:00Z</dcterms:created>
  <dcterms:modified xsi:type="dcterms:W3CDTF">2020-07-17T01:45:00Z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