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13DC" w14:textId="77777777" w:rsidR="00266DE8" w:rsidRPr="00D725C6" w:rsidRDefault="2FFAE068" w:rsidP="2FFAE068">
      <w:pPr>
        <w:spacing w:before="720"/>
        <w:jc w:val="center"/>
        <w:rPr>
          <w:rFonts w:ascii="Arial" w:hAnsi="Arial" w:cs="Arial"/>
          <w:b/>
          <w:bCs/>
          <w:sz w:val="28"/>
          <w:szCs w:val="28"/>
          <w:lang w:eastAsia="ko-KR"/>
        </w:rPr>
      </w:pPr>
      <w:r w:rsidRPr="2FFAE0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9B338" w14:textId="77777777" w:rsidR="00266DE8" w:rsidRDefault="001A72E7" w:rsidP="00266DE8">
      <w:pPr>
        <w:pStyle w:val="a3"/>
        <w:spacing w:before="1440"/>
        <w:rPr>
          <w:rFonts w:ascii="Arial" w:hAnsi="Arial" w:cs="Arial"/>
          <w:sz w:val="28"/>
        </w:rPr>
      </w:pPr>
      <w:r>
        <w:rPr>
          <w:rFonts w:ascii="Arial" w:hAnsi="Arial" w:cs="Arial" w:hint="eastAsia"/>
          <w:b/>
          <w:sz w:val="28"/>
          <w:lang w:eastAsia="ko-KR"/>
        </w:rPr>
        <w:t>T</w:t>
      </w:r>
      <w:r>
        <w:rPr>
          <w:rFonts w:ascii="Arial" w:hAnsi="Arial" w:cs="Arial"/>
          <w:b/>
          <w:sz w:val="28"/>
          <w:lang w:eastAsia="ko-KR"/>
        </w:rPr>
        <w:t>.I.M Solution</w:t>
      </w:r>
      <w:r w:rsidR="00266DE8" w:rsidRPr="00D725C6">
        <w:rPr>
          <w:rFonts w:ascii="Arial" w:hAnsi="Arial" w:cs="Arial"/>
          <w:b/>
          <w:sz w:val="28"/>
        </w:rPr>
        <w:t>, Inc</w:t>
      </w:r>
      <w:r w:rsidR="00266DE8">
        <w:rPr>
          <w:rFonts w:ascii="Arial" w:hAnsi="Arial" w:cs="Arial"/>
          <w:sz w:val="28"/>
        </w:rPr>
        <w:t>.</w:t>
      </w:r>
    </w:p>
    <w:p w14:paraId="673D2C14" w14:textId="77777777" w:rsidR="001A72E7" w:rsidRDefault="00266DE8" w:rsidP="001A72E7">
      <w:pPr>
        <w:pStyle w:val="a3"/>
        <w:spacing w:after="480"/>
        <w:rPr>
          <w:rFonts w:ascii="Arial" w:hAnsi="Arial" w:cs="Arial"/>
          <w:sz w:val="28"/>
          <w:lang w:eastAsia="ko-KR"/>
        </w:rPr>
      </w:pPr>
      <w:r>
        <w:rPr>
          <w:rFonts w:ascii="Arial" w:hAnsi="Arial" w:cs="Arial" w:hint="eastAsia"/>
          <w:sz w:val="28"/>
          <w:lang w:eastAsia="ko-KR"/>
        </w:rPr>
        <w:t>㈜</w:t>
      </w:r>
      <w:r w:rsidR="001A72E7">
        <w:rPr>
          <w:rFonts w:ascii="Arial" w:hAnsi="Arial" w:cs="Arial" w:hint="eastAsia"/>
          <w:sz w:val="28"/>
          <w:lang w:eastAsia="ko-KR"/>
        </w:rPr>
        <w:t>팀솔루션</w:t>
      </w:r>
      <w:bookmarkStart w:id="0" w:name="_Toc529587734"/>
      <w:bookmarkStart w:id="1" w:name="_Toc529587778"/>
    </w:p>
    <w:p w14:paraId="30D0F912" w14:textId="77777777" w:rsidR="005B157D" w:rsidRDefault="005B157D" w:rsidP="001A72E7">
      <w:pPr>
        <w:pStyle w:val="a3"/>
        <w:spacing w:after="480"/>
        <w:rPr>
          <w:rFonts w:ascii="Arial" w:hAnsi="Arial" w:cs="Arial"/>
          <w:sz w:val="32"/>
          <w:lang w:eastAsia="ko-KR"/>
        </w:rPr>
      </w:pPr>
    </w:p>
    <w:p w14:paraId="65AEA866" w14:textId="4976A5FB" w:rsidR="00AD4F47" w:rsidRPr="00A1325D" w:rsidRDefault="00266DE8" w:rsidP="00712926">
      <w:pPr>
        <w:pStyle w:val="a3"/>
        <w:spacing w:after="480"/>
        <w:rPr>
          <w:rFonts w:asciiTheme="minorEastAsia" w:hAnsiTheme="minorEastAsia" w:cs="Arial"/>
          <w:color w:val="0070C0"/>
          <w:sz w:val="36"/>
          <w:lang w:eastAsia="ko-KR"/>
        </w:rPr>
      </w:pPr>
      <w:r>
        <w:rPr>
          <w:rFonts w:ascii="Arial" w:hAnsi="Arial" w:cs="Arial"/>
          <w:sz w:val="32"/>
          <w:lang w:eastAsia="ko-KR"/>
        </w:rPr>
        <w:t>Title:</w:t>
      </w:r>
      <w:bookmarkEnd w:id="0"/>
      <w:bookmarkEnd w:id="1"/>
      <w:r w:rsidR="00622381" w:rsidRPr="00712926">
        <w:rPr>
          <w:rFonts w:ascii="Arial" w:hAnsi="Arial" w:cs="Arial" w:hint="eastAsia"/>
          <w:sz w:val="36"/>
          <w:lang w:eastAsia="ko-KR"/>
        </w:rPr>
        <w:t xml:space="preserve"> 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7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/</w:t>
      </w:r>
      <w:r w:rsidR="004203D6">
        <w:rPr>
          <w:rFonts w:asciiTheme="minorEastAsia" w:hAnsiTheme="minorEastAsia" w:cs="Arial"/>
          <w:color w:val="0070C0"/>
          <w:sz w:val="36"/>
          <w:lang w:eastAsia="ko-KR"/>
        </w:rPr>
        <w:t>2</w:t>
      </w:r>
      <w:r w:rsidR="003B7D64">
        <w:rPr>
          <w:rFonts w:asciiTheme="minorEastAsia" w:hAnsiTheme="minorEastAsia" w:cs="Arial"/>
          <w:color w:val="0070C0"/>
          <w:sz w:val="36"/>
          <w:lang w:eastAsia="ko-KR"/>
        </w:rPr>
        <w:t>3</w:t>
      </w:r>
      <w:r w:rsidR="00024F15">
        <w:rPr>
          <w:rFonts w:asciiTheme="minorEastAsia" w:hAnsiTheme="minorEastAsia" w:cs="Arial"/>
          <w:color w:val="0070C0"/>
          <w:sz w:val="36"/>
          <w:lang w:eastAsia="ko-KR"/>
        </w:rPr>
        <w:t xml:space="preserve"> – </w:t>
      </w:r>
      <w:r w:rsidR="003B7D64" w:rsidRPr="003B7D64">
        <w:rPr>
          <w:rFonts w:asciiTheme="minorEastAsia" w:hAnsiTheme="minorEastAsia" w:cs="Arial" w:hint="eastAsia"/>
          <w:color w:val="0070C0"/>
          <w:sz w:val="36"/>
          <w:lang w:eastAsia="ko-KR"/>
        </w:rPr>
        <w:t>AR 터미널에 대한 테스트 시나리오</w:t>
      </w:r>
      <w:r w:rsidR="003B7D64">
        <w:rPr>
          <w:rFonts w:asciiTheme="minorEastAsia" w:hAnsiTheme="minorEastAsia" w:cs="Arial" w:hint="eastAsia"/>
          <w:color w:val="0070C0"/>
          <w:sz w:val="36"/>
          <w:lang w:eastAsia="ko-KR"/>
        </w:rPr>
        <w:t xml:space="preserve"> 작성 외 </w:t>
      </w:r>
      <w:r w:rsidR="00DD2205">
        <w:rPr>
          <w:rFonts w:asciiTheme="minorEastAsia" w:hAnsiTheme="minorEastAsia" w:cs="Arial"/>
          <w:color w:val="0070C0"/>
          <w:sz w:val="36"/>
          <w:lang w:eastAsia="ko-KR"/>
        </w:rPr>
        <w:t>4</w:t>
      </w:r>
      <w:r w:rsidR="003B7D64">
        <w:rPr>
          <w:rFonts w:asciiTheme="minorEastAsia" w:hAnsiTheme="minorEastAsia" w:cs="Arial" w:hint="eastAsia"/>
          <w:color w:val="0070C0"/>
          <w:sz w:val="36"/>
          <w:lang w:eastAsia="ko-KR"/>
        </w:rPr>
        <w:t>건</w:t>
      </w:r>
    </w:p>
    <w:p w14:paraId="5E488617" w14:textId="044F3133" w:rsidR="005B157D" w:rsidRPr="00AF2B16" w:rsidRDefault="00166FEA" w:rsidP="00266DE8">
      <w:pPr>
        <w:pStyle w:val="CoverHeader"/>
        <w:spacing w:before="480" w:after="640"/>
        <w:jc w:val="left"/>
        <w:rPr>
          <w:rFonts w:cs="Arial"/>
          <w:color w:val="0070C0"/>
          <w:lang w:eastAsia="ko-KR"/>
        </w:rPr>
      </w:pPr>
      <w:proofErr w:type="gramStart"/>
      <w:r>
        <w:rPr>
          <w:rFonts w:cs="Arial" w:hint="eastAsia"/>
          <w:lang w:eastAsia="ko-KR"/>
        </w:rPr>
        <w:t>근무장소</w:t>
      </w:r>
      <w:r>
        <w:rPr>
          <w:rFonts w:cs="Arial" w:hint="eastAsia"/>
          <w:lang w:eastAsia="ko-KR"/>
        </w:rPr>
        <w:t xml:space="preserve"> </w:t>
      </w:r>
      <w:r>
        <w:rPr>
          <w:rFonts w:cs="Arial"/>
          <w:lang w:eastAsia="ko-KR"/>
        </w:rPr>
        <w:t>:</w:t>
      </w:r>
      <w:proofErr w:type="gramEnd"/>
      <w:r>
        <w:rPr>
          <w:rFonts w:cs="Arial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팀솔루션</w:t>
      </w:r>
      <w:r w:rsidR="00664465">
        <w:rPr>
          <w:rFonts w:cs="Arial" w:hint="eastAsia"/>
          <w:b w:val="0"/>
          <w:bCs/>
          <w:color w:val="0070C0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본사</w:t>
      </w:r>
    </w:p>
    <w:p w14:paraId="7DD173B8" w14:textId="77777777" w:rsidR="007E27D4" w:rsidRDefault="007E27D4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649FEE8" w14:textId="5E8CE0C3" w:rsidR="00C75668" w:rsidRDefault="00C75668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5D979359" w14:textId="1AFC9680" w:rsidR="003B2111" w:rsidRDefault="003B2111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90DE1C5" w14:textId="77777777" w:rsidR="005E440D" w:rsidRDefault="005E440D" w:rsidP="005E440D">
      <w:pPr>
        <w:pStyle w:val="tocheader"/>
        <w:pBdr>
          <w:bottom w:val="thickThinSmallGap" w:sz="24" w:space="0" w:color="auto"/>
        </w:pBdr>
        <w:ind w:left="0"/>
        <w:jc w:val="left"/>
        <w:rPr>
          <w:rFonts w:cs="Arial"/>
          <w:color w:val="auto"/>
          <w:lang w:eastAsia="ko-KR"/>
        </w:rPr>
      </w:pPr>
    </w:p>
    <w:p w14:paraId="249B47F1" w14:textId="77777777" w:rsidR="005E440D" w:rsidRDefault="005E440D" w:rsidP="005E440D">
      <w:pPr>
        <w:pStyle w:val="tocheader"/>
        <w:spacing w:before="360" w:after="360"/>
        <w:ind w:left="0"/>
        <w:jc w:val="left"/>
        <w:rPr>
          <w:rFonts w:cs="Arial"/>
          <w:color w:val="auto"/>
          <w:sz w:val="32"/>
        </w:rPr>
      </w:pPr>
      <w:r>
        <w:rPr>
          <w:rFonts w:cs="Arial"/>
          <w:color w:val="auto"/>
          <w:sz w:val="32"/>
        </w:rPr>
        <w:t>Revision Data</w:t>
      </w:r>
    </w:p>
    <w:tbl>
      <w:tblPr>
        <w:tblW w:w="994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897"/>
        <w:gridCol w:w="5033"/>
        <w:gridCol w:w="236"/>
      </w:tblGrid>
      <w:tr w:rsidR="005E440D" w14:paraId="0D244DB7" w14:textId="77777777" w:rsidTr="00BA70DF">
        <w:trPr>
          <w:cantSplit/>
          <w:trHeight w:val="251"/>
        </w:trPr>
        <w:tc>
          <w:tcPr>
            <w:tcW w:w="783" w:type="dxa"/>
            <w:vAlign w:val="bottom"/>
          </w:tcPr>
          <w:p w14:paraId="7423A850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3897" w:type="dxa"/>
            <w:vAlign w:val="bottom"/>
          </w:tcPr>
          <w:p w14:paraId="16FCF502" w14:textId="77777777" w:rsidR="005E440D" w:rsidRDefault="005E440D" w:rsidP="00BA70DF">
            <w:pPr>
              <w:ind w:right="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503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500F98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72E0B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440D" w14:paraId="63064A0C" w14:textId="77777777" w:rsidTr="00BA70DF">
        <w:trPr>
          <w:cantSplit/>
          <w:trHeight w:val="560"/>
        </w:trPr>
        <w:tc>
          <w:tcPr>
            <w:tcW w:w="783" w:type="dxa"/>
            <w:vAlign w:val="center"/>
          </w:tcPr>
          <w:p w14:paraId="44C61429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3897" w:type="dxa"/>
            <w:vAlign w:val="center"/>
          </w:tcPr>
          <w:p w14:paraId="7E0048F3" w14:textId="77777777" w:rsidR="005E440D" w:rsidRDefault="005E440D" w:rsidP="00BA70DF">
            <w:pPr>
              <w:ind w:right="1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Draft</w:t>
            </w:r>
          </w:p>
        </w:tc>
        <w:tc>
          <w:tcPr>
            <w:tcW w:w="5033" w:type="dxa"/>
            <w:tcBorders>
              <w:right w:val="single" w:sz="4" w:space="0" w:color="auto"/>
            </w:tcBorders>
            <w:vAlign w:val="center"/>
          </w:tcPr>
          <w:p w14:paraId="6BFB8D3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eastAsia="ko-KR"/>
              </w:rPr>
              <w:t>SEUNGGWAN SONG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6137C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3538B93" w14:textId="77777777" w:rsidR="005E440D" w:rsidRDefault="005E440D" w:rsidP="005E440D">
      <w:pPr>
        <w:pStyle w:val="Indent"/>
        <w:ind w:left="0"/>
        <w:rPr>
          <w:rFonts w:cs="Arial"/>
        </w:rPr>
      </w:pPr>
    </w:p>
    <w:p w14:paraId="371E3861" w14:textId="77777777" w:rsidR="005E440D" w:rsidRDefault="005E440D" w:rsidP="005E440D">
      <w:pPr>
        <w:spacing w:after="200" w:line="276" w:lineRule="auto"/>
      </w:pPr>
      <w:r>
        <w:br w:type="page"/>
      </w:r>
    </w:p>
    <w:p w14:paraId="3D9AE3BE" w14:textId="00A0C2B9" w:rsidR="003B3712" w:rsidRPr="00C75668" w:rsidRDefault="003B3712" w:rsidP="00C75668">
      <w:pPr>
        <w:spacing w:after="200" w:line="276" w:lineRule="auto"/>
        <w:rPr>
          <w:rFonts w:eastAsia="SimSun"/>
        </w:rPr>
      </w:pPr>
    </w:p>
    <w:p w14:paraId="7A1FB926" w14:textId="77777777" w:rsidR="000F4380" w:rsidRPr="009832B2" w:rsidRDefault="00712926" w:rsidP="00712926">
      <w:pPr>
        <w:tabs>
          <w:tab w:val="center" w:pos="4513"/>
          <w:tab w:val="right" w:pos="9027"/>
        </w:tabs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ab/>
      </w:r>
      <w:r w:rsidR="009832B2" w:rsidRPr="009832B2">
        <w:rPr>
          <w:rFonts w:hint="eastAsia"/>
          <w:sz w:val="36"/>
          <w:szCs w:val="36"/>
          <w:lang w:eastAsia="ko-KR"/>
        </w:rPr>
        <w:t>차례</w:t>
      </w:r>
      <w:r>
        <w:rPr>
          <w:sz w:val="36"/>
          <w:szCs w:val="36"/>
          <w:lang w:eastAsia="ko-KR"/>
        </w:rPr>
        <w:tab/>
      </w:r>
    </w:p>
    <w:p w14:paraId="2E0EF1CC" w14:textId="77777777" w:rsidR="009832B2" w:rsidRDefault="009832B2" w:rsidP="003B3712">
      <w:pPr>
        <w:rPr>
          <w:lang w:eastAsia="ko-KR"/>
        </w:rPr>
      </w:pPr>
    </w:p>
    <w:p w14:paraId="462F74E7" w14:textId="2DC664D8" w:rsidR="00176EEC" w:rsidRDefault="008E662A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46504827" w:history="1">
        <w:r w:rsidR="00176EEC" w:rsidRPr="00D130B9">
          <w:rPr>
            <w:rStyle w:val="a5"/>
            <w:noProof/>
          </w:rPr>
          <w:t>1</w:t>
        </w:r>
        <w:r w:rsidR="00176EEC">
          <w:rPr>
            <w:noProof/>
            <w:kern w:val="2"/>
            <w:sz w:val="20"/>
            <w:lang w:eastAsia="ko-KR"/>
          </w:rPr>
          <w:tab/>
        </w:r>
        <w:r w:rsidR="00176EEC" w:rsidRPr="00D130B9">
          <w:rPr>
            <w:rStyle w:val="a5"/>
            <w:noProof/>
          </w:rPr>
          <w:t>금일</w:t>
        </w:r>
        <w:r w:rsidR="00176EEC" w:rsidRPr="00D130B9">
          <w:rPr>
            <w:rStyle w:val="a5"/>
            <w:noProof/>
          </w:rPr>
          <w:t xml:space="preserve"> </w:t>
        </w:r>
        <w:r w:rsidR="00176EEC" w:rsidRPr="00D130B9">
          <w:rPr>
            <w:rStyle w:val="a5"/>
            <w:noProof/>
          </w:rPr>
          <w:t>업무</w:t>
        </w:r>
        <w:r w:rsidR="00176EEC">
          <w:rPr>
            <w:noProof/>
            <w:webHidden/>
          </w:rPr>
          <w:tab/>
        </w:r>
        <w:r w:rsidR="00176EEC">
          <w:rPr>
            <w:noProof/>
            <w:webHidden/>
          </w:rPr>
          <w:fldChar w:fldCharType="begin"/>
        </w:r>
        <w:r w:rsidR="00176EEC">
          <w:rPr>
            <w:noProof/>
            <w:webHidden/>
          </w:rPr>
          <w:instrText xml:space="preserve"> PAGEREF _Toc46504827 \h </w:instrText>
        </w:r>
        <w:r w:rsidR="00176EEC">
          <w:rPr>
            <w:noProof/>
            <w:webHidden/>
          </w:rPr>
        </w:r>
        <w:r w:rsidR="00176EEC">
          <w:rPr>
            <w:noProof/>
            <w:webHidden/>
          </w:rPr>
          <w:fldChar w:fldCharType="separate"/>
        </w:r>
        <w:r w:rsidR="00176EEC">
          <w:rPr>
            <w:noProof/>
            <w:webHidden/>
          </w:rPr>
          <w:t>3</w:t>
        </w:r>
        <w:r w:rsidR="00176EEC">
          <w:rPr>
            <w:noProof/>
            <w:webHidden/>
          </w:rPr>
          <w:fldChar w:fldCharType="end"/>
        </w:r>
      </w:hyperlink>
    </w:p>
    <w:p w14:paraId="25A4A1FB" w14:textId="60747618" w:rsidR="00176EEC" w:rsidRDefault="00176EEC">
      <w:pPr>
        <w:pStyle w:val="20"/>
        <w:rPr>
          <w:kern w:val="2"/>
          <w:sz w:val="20"/>
          <w:lang w:eastAsia="ko-KR"/>
        </w:rPr>
      </w:pPr>
      <w:hyperlink w:anchor="_Toc46504828" w:history="1">
        <w:r w:rsidRPr="00D130B9">
          <w:rPr>
            <w:rStyle w:val="a5"/>
          </w:rPr>
          <w:t>1.1</w:t>
        </w:r>
        <w:r>
          <w:rPr>
            <w:kern w:val="2"/>
            <w:sz w:val="20"/>
            <w:lang w:eastAsia="ko-KR"/>
          </w:rPr>
          <w:tab/>
        </w:r>
        <w:r w:rsidRPr="00D130B9">
          <w:rPr>
            <w:rStyle w:val="a5"/>
          </w:rPr>
          <w:t xml:space="preserve">AR </w:t>
        </w:r>
        <w:r w:rsidRPr="00D130B9">
          <w:rPr>
            <w:rStyle w:val="a5"/>
          </w:rPr>
          <w:t>터미널에</w:t>
        </w:r>
        <w:r w:rsidRPr="00D130B9">
          <w:rPr>
            <w:rStyle w:val="a5"/>
          </w:rPr>
          <w:t xml:space="preserve"> </w:t>
        </w:r>
        <w:r w:rsidRPr="00D130B9">
          <w:rPr>
            <w:rStyle w:val="a5"/>
          </w:rPr>
          <w:t>대한</w:t>
        </w:r>
        <w:r w:rsidRPr="00D130B9">
          <w:rPr>
            <w:rStyle w:val="a5"/>
          </w:rPr>
          <w:t xml:space="preserve"> </w:t>
        </w:r>
        <w:r w:rsidRPr="00D130B9">
          <w:rPr>
            <w:rStyle w:val="a5"/>
          </w:rPr>
          <w:t>테스트</w:t>
        </w:r>
        <w:r w:rsidRPr="00D130B9">
          <w:rPr>
            <w:rStyle w:val="a5"/>
          </w:rPr>
          <w:t xml:space="preserve"> </w:t>
        </w:r>
        <w:r w:rsidRPr="00D130B9">
          <w:rPr>
            <w:rStyle w:val="a5"/>
          </w:rPr>
          <w:t>시나리오</w:t>
        </w:r>
        <w:r w:rsidRPr="00D130B9">
          <w:rPr>
            <w:rStyle w:val="a5"/>
          </w:rPr>
          <w:t xml:space="preserve"> </w:t>
        </w:r>
        <w:r w:rsidRPr="00D130B9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_Toc46504828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7E6D3E1" w14:textId="4A7836F2" w:rsidR="00176EEC" w:rsidRDefault="00176EEC">
      <w:pPr>
        <w:pStyle w:val="20"/>
        <w:rPr>
          <w:kern w:val="2"/>
          <w:sz w:val="20"/>
          <w:lang w:eastAsia="ko-KR"/>
        </w:rPr>
      </w:pPr>
      <w:hyperlink w:anchor="_Toc46504829" w:history="1">
        <w:r w:rsidRPr="00D130B9">
          <w:rPr>
            <w:rStyle w:val="a5"/>
          </w:rPr>
          <w:t>1.2</w:t>
        </w:r>
        <w:r>
          <w:rPr>
            <w:kern w:val="2"/>
            <w:sz w:val="20"/>
            <w:lang w:eastAsia="ko-KR"/>
          </w:rPr>
          <w:tab/>
        </w:r>
        <w:r w:rsidRPr="00D130B9">
          <w:rPr>
            <w:rStyle w:val="a5"/>
          </w:rPr>
          <w:t>머신러닝</w:t>
        </w:r>
        <w:r w:rsidRPr="00D130B9">
          <w:rPr>
            <w:rStyle w:val="a5"/>
          </w:rPr>
          <w:t xml:space="preserve"> </w:t>
        </w:r>
        <w:r w:rsidRPr="00D130B9">
          <w:rPr>
            <w:rStyle w:val="a5"/>
          </w:rPr>
          <w:t>분류</w:t>
        </w:r>
        <w:r w:rsidRPr="00D130B9">
          <w:rPr>
            <w:rStyle w:val="a5"/>
          </w:rPr>
          <w:t xml:space="preserve"> </w:t>
        </w:r>
        <w:r w:rsidRPr="00D130B9">
          <w:rPr>
            <w:rStyle w:val="a5"/>
          </w:rPr>
          <w:t>성능</w:t>
        </w:r>
        <w:r w:rsidRPr="00D130B9">
          <w:rPr>
            <w:rStyle w:val="a5"/>
          </w:rPr>
          <w:t xml:space="preserve"> </w:t>
        </w:r>
        <w:r w:rsidRPr="00D130B9">
          <w:rPr>
            <w:rStyle w:val="a5"/>
          </w:rPr>
          <w:t>지표</w:t>
        </w:r>
        <w:r w:rsidRPr="00D130B9">
          <w:rPr>
            <w:rStyle w:val="a5"/>
          </w:rPr>
          <w:t xml:space="preserve"> </w:t>
        </w:r>
        <w:r w:rsidRPr="00D130B9">
          <w:rPr>
            <w:rStyle w:val="a5"/>
          </w:rPr>
          <w:t>문서</w:t>
        </w:r>
        <w:r w:rsidRPr="00D130B9">
          <w:rPr>
            <w:rStyle w:val="a5"/>
          </w:rPr>
          <w:t xml:space="preserve"> </w:t>
        </w:r>
        <w:r w:rsidRPr="00D130B9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_Toc46504829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D5B3355" w14:textId="59A1E518" w:rsidR="00176EEC" w:rsidRDefault="00176EEC">
      <w:pPr>
        <w:pStyle w:val="20"/>
        <w:rPr>
          <w:kern w:val="2"/>
          <w:sz w:val="20"/>
          <w:lang w:eastAsia="ko-KR"/>
        </w:rPr>
      </w:pPr>
      <w:hyperlink w:anchor="_Toc46504830" w:history="1">
        <w:r w:rsidRPr="00D130B9">
          <w:rPr>
            <w:rStyle w:val="a5"/>
          </w:rPr>
          <w:t>1.3</w:t>
        </w:r>
        <w:r>
          <w:rPr>
            <w:kern w:val="2"/>
            <w:sz w:val="20"/>
            <w:lang w:eastAsia="ko-KR"/>
          </w:rPr>
          <w:tab/>
        </w:r>
        <w:r w:rsidRPr="00D130B9">
          <w:rPr>
            <w:rStyle w:val="a5"/>
          </w:rPr>
          <w:t>팀솔루션</w:t>
        </w:r>
        <w:r w:rsidRPr="00D130B9">
          <w:rPr>
            <w:rStyle w:val="a5"/>
          </w:rPr>
          <w:t xml:space="preserve"> </w:t>
        </w:r>
        <w:r w:rsidRPr="00D130B9">
          <w:rPr>
            <w:rStyle w:val="a5"/>
          </w:rPr>
          <w:t>조직사전</w:t>
        </w:r>
        <w:r w:rsidRPr="00D130B9">
          <w:rPr>
            <w:rStyle w:val="a5"/>
          </w:rPr>
          <w:t xml:space="preserve"> </w:t>
        </w:r>
        <w:r w:rsidRPr="00D130B9">
          <w:rPr>
            <w:rStyle w:val="a5"/>
          </w:rPr>
          <w:t>용어</w:t>
        </w:r>
        <w:r w:rsidRPr="00D130B9">
          <w:rPr>
            <w:rStyle w:val="a5"/>
          </w:rPr>
          <w:t xml:space="preserve"> </w:t>
        </w:r>
        <w:r w:rsidRPr="00D130B9">
          <w:rPr>
            <w:rStyle w:val="a5"/>
          </w:rPr>
          <w:t>추가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_Toc46504830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ECD207E" w14:textId="770C1B22" w:rsidR="00176EEC" w:rsidRDefault="00176EEC">
      <w:pPr>
        <w:pStyle w:val="20"/>
        <w:rPr>
          <w:kern w:val="2"/>
          <w:sz w:val="20"/>
          <w:lang w:eastAsia="ko-KR"/>
        </w:rPr>
      </w:pPr>
      <w:hyperlink w:anchor="_Toc46504831" w:history="1">
        <w:r w:rsidRPr="00D130B9">
          <w:rPr>
            <w:rStyle w:val="a5"/>
          </w:rPr>
          <w:t>1.4</w:t>
        </w:r>
        <w:r>
          <w:rPr>
            <w:kern w:val="2"/>
            <w:sz w:val="20"/>
            <w:lang w:eastAsia="ko-KR"/>
          </w:rPr>
          <w:tab/>
        </w:r>
        <w:r w:rsidRPr="00D130B9">
          <w:rPr>
            <w:rStyle w:val="a5"/>
          </w:rPr>
          <w:t>종이</w:t>
        </w:r>
        <w:r w:rsidRPr="00D130B9">
          <w:rPr>
            <w:rStyle w:val="a5"/>
          </w:rPr>
          <w:t xml:space="preserve"> </w:t>
        </w:r>
        <w:r w:rsidRPr="00D130B9">
          <w:rPr>
            <w:rStyle w:val="a5"/>
          </w:rPr>
          <w:t>문서</w:t>
        </w:r>
        <w:r w:rsidRPr="00D130B9">
          <w:rPr>
            <w:rStyle w:val="a5"/>
          </w:rPr>
          <w:t xml:space="preserve"> </w:t>
        </w:r>
        <w:r w:rsidRPr="00D130B9">
          <w:rPr>
            <w:rStyle w:val="a5"/>
          </w:rPr>
          <w:t>정리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_Toc46504831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E6448BB" w14:textId="5AC6C35B" w:rsidR="00176EEC" w:rsidRDefault="00176EEC">
      <w:pPr>
        <w:pStyle w:val="20"/>
        <w:rPr>
          <w:kern w:val="2"/>
          <w:sz w:val="20"/>
          <w:lang w:eastAsia="ko-KR"/>
        </w:rPr>
      </w:pPr>
      <w:hyperlink w:anchor="_Toc46504832" w:history="1">
        <w:r w:rsidRPr="00D130B9">
          <w:rPr>
            <w:rStyle w:val="a5"/>
          </w:rPr>
          <w:t>1.5</w:t>
        </w:r>
        <w:r>
          <w:rPr>
            <w:kern w:val="2"/>
            <w:sz w:val="20"/>
            <w:lang w:eastAsia="ko-KR"/>
          </w:rPr>
          <w:tab/>
        </w:r>
        <w:r w:rsidRPr="00D130B9">
          <w:rPr>
            <w:rStyle w:val="a5"/>
          </w:rPr>
          <w:t>슬기로운</w:t>
        </w:r>
        <w:r w:rsidRPr="00D130B9">
          <w:rPr>
            <w:rStyle w:val="a5"/>
          </w:rPr>
          <w:t xml:space="preserve"> </w:t>
        </w:r>
        <w:r w:rsidRPr="00D130B9">
          <w:rPr>
            <w:rStyle w:val="a5"/>
          </w:rPr>
          <w:t>팀솔루션</w:t>
        </w:r>
        <w:r w:rsidRPr="00D130B9">
          <w:rPr>
            <w:rStyle w:val="a5"/>
          </w:rPr>
          <w:t xml:space="preserve"> </w:t>
        </w:r>
        <w:r w:rsidRPr="00D130B9">
          <w:rPr>
            <w:rStyle w:val="a5"/>
          </w:rPr>
          <w:t>초안</w:t>
        </w:r>
        <w:r w:rsidRPr="00D130B9">
          <w:rPr>
            <w:rStyle w:val="a5"/>
          </w:rPr>
          <w:t xml:space="preserve"> </w:t>
        </w:r>
        <w:r w:rsidRPr="00D130B9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_Toc46504832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847084D" w14:textId="598950F9" w:rsidR="00176EEC" w:rsidRDefault="00176EEC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6504833" w:history="1">
        <w:r w:rsidRPr="00D130B9">
          <w:rPr>
            <w:rStyle w:val="a5"/>
            <w:noProof/>
          </w:rPr>
          <w:t>2</w:t>
        </w:r>
        <w:r>
          <w:rPr>
            <w:noProof/>
            <w:kern w:val="2"/>
            <w:sz w:val="20"/>
            <w:lang w:eastAsia="ko-KR"/>
          </w:rPr>
          <w:tab/>
        </w:r>
        <w:r w:rsidRPr="00D130B9">
          <w:rPr>
            <w:rStyle w:val="a5"/>
            <w:noProof/>
          </w:rPr>
          <w:t>예정된</w:t>
        </w:r>
        <w:r w:rsidRPr="00D130B9">
          <w:rPr>
            <w:rStyle w:val="a5"/>
            <w:noProof/>
          </w:rPr>
          <w:t xml:space="preserve"> </w:t>
        </w:r>
        <w:r w:rsidRPr="00D130B9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1627B2" w14:textId="586321C0" w:rsidR="00176EEC" w:rsidRDefault="00176EEC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6504834" w:history="1">
        <w:r w:rsidRPr="00D130B9">
          <w:rPr>
            <w:rStyle w:val="a5"/>
            <w:noProof/>
          </w:rPr>
          <w:t>3</w:t>
        </w:r>
        <w:r>
          <w:rPr>
            <w:noProof/>
            <w:kern w:val="2"/>
            <w:sz w:val="20"/>
            <w:lang w:eastAsia="ko-KR"/>
          </w:rPr>
          <w:tab/>
        </w:r>
        <w:r w:rsidRPr="00D130B9">
          <w:rPr>
            <w:rStyle w:val="a5"/>
            <w:noProof/>
          </w:rPr>
          <w:t>알아야</w:t>
        </w:r>
        <w:r w:rsidRPr="00D130B9">
          <w:rPr>
            <w:rStyle w:val="a5"/>
            <w:noProof/>
          </w:rPr>
          <w:t xml:space="preserve"> </w:t>
        </w:r>
        <w:r w:rsidRPr="00D130B9">
          <w:rPr>
            <w:rStyle w:val="a5"/>
            <w:noProof/>
          </w:rPr>
          <w:t>될</w:t>
        </w:r>
        <w:r w:rsidRPr="00D130B9">
          <w:rPr>
            <w:rStyle w:val="a5"/>
            <w:noProof/>
          </w:rPr>
          <w:t xml:space="preserve"> </w:t>
        </w:r>
        <w:r w:rsidRPr="00D130B9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FDBA93" w14:textId="32AF30C1" w:rsidR="00176EEC" w:rsidRDefault="00176EEC">
      <w:pPr>
        <w:pStyle w:val="20"/>
        <w:rPr>
          <w:kern w:val="2"/>
          <w:sz w:val="20"/>
          <w:lang w:eastAsia="ko-KR"/>
        </w:rPr>
      </w:pPr>
      <w:hyperlink w:anchor="_Toc46504835" w:history="1">
        <w:r w:rsidRPr="00D130B9">
          <w:rPr>
            <w:rStyle w:val="a5"/>
          </w:rPr>
          <w:t>3.1</w:t>
        </w:r>
        <w:r>
          <w:rPr>
            <w:kern w:val="2"/>
            <w:sz w:val="20"/>
            <w:lang w:eastAsia="ko-KR"/>
          </w:rPr>
          <w:tab/>
        </w:r>
        <w:r w:rsidRPr="00D130B9">
          <w:rPr>
            <w:rStyle w:val="a5"/>
          </w:rPr>
          <w:t xml:space="preserve">RL(Reinforcement Learning) </w:t>
        </w:r>
        <w:r w:rsidRPr="00D130B9">
          <w:rPr>
            <w:rStyle w:val="a5"/>
          </w:rPr>
          <w:t>문서</w:t>
        </w:r>
        <w:r w:rsidRPr="00D130B9">
          <w:rPr>
            <w:rStyle w:val="a5"/>
          </w:rPr>
          <w:t xml:space="preserve"> </w:t>
        </w:r>
        <w:r w:rsidRPr="00D130B9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_Toc46504835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4EB43E2" w14:textId="7602D76B" w:rsidR="00176EEC" w:rsidRDefault="00176EEC">
      <w:pPr>
        <w:pStyle w:val="20"/>
        <w:rPr>
          <w:kern w:val="2"/>
          <w:sz w:val="20"/>
          <w:lang w:eastAsia="ko-KR"/>
        </w:rPr>
      </w:pPr>
      <w:hyperlink w:anchor="_Toc46504836" w:history="1">
        <w:r w:rsidRPr="00D130B9">
          <w:rPr>
            <w:rStyle w:val="a5"/>
          </w:rPr>
          <w:t>3.2</w:t>
        </w:r>
        <w:r>
          <w:rPr>
            <w:kern w:val="2"/>
            <w:sz w:val="20"/>
            <w:lang w:eastAsia="ko-KR"/>
          </w:rPr>
          <w:tab/>
        </w:r>
        <w:r w:rsidRPr="00D130B9">
          <w:rPr>
            <w:rStyle w:val="a5"/>
          </w:rPr>
          <w:t>앙상블</w:t>
        </w:r>
        <w:r w:rsidRPr="00D130B9">
          <w:rPr>
            <w:rStyle w:val="a5"/>
          </w:rPr>
          <w:t xml:space="preserve">(Ensemble) </w:t>
        </w:r>
        <w:r w:rsidRPr="00D130B9">
          <w:rPr>
            <w:rStyle w:val="a5"/>
          </w:rPr>
          <w:t>기법</w:t>
        </w:r>
        <w:r w:rsidRPr="00D130B9">
          <w:rPr>
            <w:rStyle w:val="a5"/>
          </w:rPr>
          <w:t xml:space="preserve">, </w:t>
        </w:r>
        <w:r w:rsidRPr="00D130B9">
          <w:rPr>
            <w:rStyle w:val="a5"/>
          </w:rPr>
          <w:t>배깅</w:t>
        </w:r>
        <w:r w:rsidRPr="00D130B9">
          <w:rPr>
            <w:rStyle w:val="a5"/>
          </w:rPr>
          <w:t xml:space="preserve">(Bagging), </w:t>
        </w:r>
        <w:r w:rsidRPr="00D130B9">
          <w:rPr>
            <w:rStyle w:val="a5"/>
          </w:rPr>
          <w:t>부스팅</w:t>
        </w:r>
        <w:r w:rsidRPr="00D130B9">
          <w:rPr>
            <w:rStyle w:val="a5"/>
          </w:rPr>
          <w:t xml:space="preserve">(Boosting) </w:t>
        </w:r>
        <w:r w:rsidRPr="00D130B9">
          <w:rPr>
            <w:rStyle w:val="a5"/>
          </w:rPr>
          <w:t>문서</w:t>
        </w:r>
        <w:r w:rsidRPr="00D130B9">
          <w:rPr>
            <w:rStyle w:val="a5"/>
          </w:rPr>
          <w:t xml:space="preserve"> </w:t>
        </w:r>
        <w:r w:rsidRPr="00D130B9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_Toc46504836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09834EE" w14:textId="5B8434E3" w:rsidR="00176EEC" w:rsidRDefault="00176EEC">
      <w:pPr>
        <w:pStyle w:val="20"/>
        <w:rPr>
          <w:kern w:val="2"/>
          <w:sz w:val="20"/>
          <w:lang w:eastAsia="ko-KR"/>
        </w:rPr>
      </w:pPr>
      <w:hyperlink w:anchor="_Toc46504837" w:history="1">
        <w:r w:rsidRPr="00D130B9">
          <w:rPr>
            <w:rStyle w:val="a5"/>
          </w:rPr>
          <w:t>3.3</w:t>
        </w:r>
        <w:r>
          <w:rPr>
            <w:kern w:val="2"/>
            <w:sz w:val="20"/>
            <w:lang w:eastAsia="ko-KR"/>
          </w:rPr>
          <w:tab/>
        </w:r>
        <w:r w:rsidRPr="00D130B9">
          <w:rPr>
            <w:rStyle w:val="a5"/>
          </w:rPr>
          <w:t xml:space="preserve">Object Detection(Faster R-CNN/ResNet , SSD/Mobile Net) </w:t>
        </w:r>
        <w:r w:rsidRPr="00D130B9">
          <w:rPr>
            <w:rStyle w:val="a5"/>
          </w:rPr>
          <w:t>문서</w:t>
        </w:r>
        <w:r w:rsidRPr="00D130B9">
          <w:rPr>
            <w:rStyle w:val="a5"/>
          </w:rPr>
          <w:t xml:space="preserve"> </w:t>
        </w:r>
        <w:r w:rsidRPr="00D130B9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_Toc46504837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A3363A7" w14:textId="6ACAA063" w:rsidR="00176EEC" w:rsidRDefault="00176EEC">
      <w:pPr>
        <w:pStyle w:val="20"/>
        <w:rPr>
          <w:kern w:val="2"/>
          <w:sz w:val="20"/>
          <w:lang w:eastAsia="ko-KR"/>
        </w:rPr>
      </w:pPr>
      <w:hyperlink w:anchor="_Toc46504838" w:history="1">
        <w:r w:rsidRPr="00D130B9">
          <w:rPr>
            <w:rStyle w:val="a5"/>
          </w:rPr>
          <w:t>3.4</w:t>
        </w:r>
        <w:r>
          <w:rPr>
            <w:kern w:val="2"/>
            <w:sz w:val="20"/>
            <w:lang w:eastAsia="ko-KR"/>
          </w:rPr>
          <w:tab/>
        </w:r>
        <w:r w:rsidRPr="00D130B9">
          <w:rPr>
            <w:rStyle w:val="a5"/>
          </w:rPr>
          <w:t xml:space="preserve">CI/CD </w:t>
        </w:r>
        <w:r w:rsidRPr="00D130B9">
          <w:rPr>
            <w:rStyle w:val="a5"/>
          </w:rPr>
          <w:t>도구</w:t>
        </w:r>
        <w:r w:rsidRPr="00D130B9">
          <w:rPr>
            <w:rStyle w:val="a5"/>
          </w:rPr>
          <w:t xml:space="preserve">(Docker, Kubernetes) </w:t>
        </w:r>
        <w:r w:rsidRPr="00D130B9">
          <w:rPr>
            <w:rStyle w:val="a5"/>
          </w:rPr>
          <w:t>관련</w:t>
        </w:r>
        <w:r w:rsidRPr="00D130B9">
          <w:rPr>
            <w:rStyle w:val="a5"/>
          </w:rPr>
          <w:t xml:space="preserve"> </w:t>
        </w:r>
        <w:r w:rsidRPr="00D130B9">
          <w:rPr>
            <w:rStyle w:val="a5"/>
          </w:rPr>
          <w:t>문서</w:t>
        </w:r>
        <w:r w:rsidRPr="00D130B9">
          <w:rPr>
            <w:rStyle w:val="a5"/>
          </w:rPr>
          <w:t xml:space="preserve"> </w:t>
        </w:r>
        <w:r w:rsidRPr="00D130B9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_Toc46504838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082EBAB" w14:textId="2780A029" w:rsidR="00176EEC" w:rsidRDefault="00176EEC">
      <w:pPr>
        <w:pStyle w:val="20"/>
        <w:rPr>
          <w:kern w:val="2"/>
          <w:sz w:val="20"/>
          <w:lang w:eastAsia="ko-KR"/>
        </w:rPr>
      </w:pPr>
      <w:hyperlink w:anchor="_Toc46504839" w:history="1">
        <w:r w:rsidRPr="00D130B9">
          <w:rPr>
            <w:rStyle w:val="a5"/>
          </w:rPr>
          <w:t>3.5</w:t>
        </w:r>
        <w:r>
          <w:rPr>
            <w:kern w:val="2"/>
            <w:sz w:val="20"/>
            <w:lang w:eastAsia="ko-KR"/>
          </w:rPr>
          <w:tab/>
        </w:r>
        <w:r w:rsidRPr="00D130B9">
          <w:rPr>
            <w:rStyle w:val="a5"/>
          </w:rPr>
          <w:t xml:space="preserve">Supervised, Un-Supervised, Semi-Supervised Learning </w:t>
        </w:r>
        <w:r w:rsidRPr="00D130B9">
          <w:rPr>
            <w:rStyle w:val="a5"/>
          </w:rPr>
          <w:t>문서</w:t>
        </w:r>
        <w:r w:rsidRPr="00D130B9">
          <w:rPr>
            <w:rStyle w:val="a5"/>
          </w:rPr>
          <w:t xml:space="preserve"> </w:t>
        </w:r>
        <w:r w:rsidRPr="00D130B9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_Toc46504839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997A51C" w14:textId="17A90972" w:rsidR="00176EEC" w:rsidRDefault="00176EEC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6504840" w:history="1">
        <w:r w:rsidRPr="00D130B9">
          <w:rPr>
            <w:rStyle w:val="a5"/>
            <w:noProof/>
          </w:rPr>
          <w:t>4</w:t>
        </w:r>
        <w:r>
          <w:rPr>
            <w:noProof/>
            <w:kern w:val="2"/>
            <w:sz w:val="20"/>
            <w:lang w:eastAsia="ko-KR"/>
          </w:rPr>
          <w:tab/>
        </w:r>
        <w:r w:rsidRPr="00D130B9">
          <w:rPr>
            <w:rStyle w:val="a5"/>
            <w:noProof/>
          </w:rPr>
          <w:t>확인할</w:t>
        </w:r>
        <w:r w:rsidRPr="00D130B9">
          <w:rPr>
            <w:rStyle w:val="a5"/>
            <w:noProof/>
          </w:rPr>
          <w:t xml:space="preserve"> </w:t>
        </w:r>
        <w:r w:rsidRPr="00D130B9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5BFA7B" w14:textId="09A6008A" w:rsidR="009832B2" w:rsidRDefault="008E662A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14:paraId="44A513DB" w14:textId="3E33ED9D" w:rsidR="009832B2" w:rsidRDefault="009832B2" w:rsidP="003B3712">
      <w:pPr>
        <w:rPr>
          <w:lang w:eastAsia="ko-KR"/>
        </w:rPr>
      </w:pPr>
    </w:p>
    <w:p w14:paraId="0BF783DD" w14:textId="28A4328C" w:rsidR="009832B2" w:rsidRDefault="009832B2" w:rsidP="003B3712">
      <w:pPr>
        <w:rPr>
          <w:lang w:eastAsia="ko-KR"/>
        </w:rPr>
      </w:pPr>
    </w:p>
    <w:p w14:paraId="72AB39A9" w14:textId="4F4FFFC4" w:rsidR="007E27D4" w:rsidRPr="002816AB" w:rsidRDefault="009832B2" w:rsidP="002816AB">
      <w:pPr>
        <w:pStyle w:val="1"/>
      </w:pPr>
      <w:r w:rsidRPr="002816AB">
        <w:br w:type="page"/>
      </w:r>
      <w:bookmarkStart w:id="2" w:name="_Toc46504827"/>
      <w:r w:rsidR="007E27D4" w:rsidRPr="002816AB">
        <w:rPr>
          <w:rFonts w:hint="eastAsia"/>
        </w:rPr>
        <w:lastRenderedPageBreak/>
        <w:t>금일</w:t>
      </w:r>
      <w:r w:rsidR="007E27D4" w:rsidRPr="002816AB">
        <w:rPr>
          <w:rFonts w:hint="eastAsia"/>
        </w:rPr>
        <w:t xml:space="preserve"> </w:t>
      </w:r>
      <w:r w:rsidR="007E27D4" w:rsidRPr="002816AB">
        <w:rPr>
          <w:rFonts w:hint="eastAsia"/>
        </w:rPr>
        <w:t>업무</w:t>
      </w:r>
      <w:bookmarkEnd w:id="2"/>
    </w:p>
    <w:p w14:paraId="3BB09634" w14:textId="244FBBE6" w:rsidR="003B7D64" w:rsidRPr="003B7D64" w:rsidRDefault="003B7D64" w:rsidP="00946CFC">
      <w:pPr>
        <w:pStyle w:val="2"/>
        <w:rPr>
          <w:b/>
          <w:bCs/>
        </w:rPr>
      </w:pPr>
      <w:bookmarkStart w:id="3" w:name="_Toc46504828"/>
      <w:r w:rsidRPr="003B7D64">
        <w:rPr>
          <w:rFonts w:hint="eastAsia"/>
        </w:rPr>
        <w:t xml:space="preserve">AR </w:t>
      </w:r>
      <w:r w:rsidRPr="003B7D64">
        <w:rPr>
          <w:rFonts w:hint="eastAsia"/>
        </w:rPr>
        <w:t>터미널에</w:t>
      </w:r>
      <w:r w:rsidRPr="003B7D64">
        <w:rPr>
          <w:rFonts w:hint="eastAsia"/>
        </w:rPr>
        <w:t xml:space="preserve"> </w:t>
      </w:r>
      <w:r w:rsidRPr="003B7D64">
        <w:rPr>
          <w:rFonts w:hint="eastAsia"/>
        </w:rPr>
        <w:t>대한</w:t>
      </w:r>
      <w:r w:rsidRPr="003B7D64">
        <w:rPr>
          <w:rFonts w:hint="eastAsia"/>
        </w:rPr>
        <w:t xml:space="preserve"> </w:t>
      </w:r>
      <w:r w:rsidRPr="00B56DE4">
        <w:rPr>
          <w:rFonts w:hint="eastAsia"/>
        </w:rPr>
        <w:t>테스트</w:t>
      </w:r>
      <w:r w:rsidRPr="003B7D64">
        <w:rPr>
          <w:rFonts w:hint="eastAsia"/>
        </w:rPr>
        <w:t xml:space="preserve"> </w:t>
      </w:r>
      <w:r w:rsidRPr="003B7D64">
        <w:rPr>
          <w:rFonts w:hint="eastAsia"/>
        </w:rPr>
        <w:t>시나리오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3"/>
    </w:p>
    <w:p w14:paraId="21E81C5B" w14:textId="6EB29D9D" w:rsidR="003B7D64" w:rsidRDefault="00946CFC" w:rsidP="00946CFC">
      <w:pPr>
        <w:pStyle w:val="2"/>
      </w:pPr>
      <w:r>
        <w:rPr>
          <w:rFonts w:hint="eastAsia"/>
        </w:rPr>
        <w:t xml:space="preserve"> </w:t>
      </w:r>
      <w:bookmarkStart w:id="4" w:name="_Toc46504829"/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4"/>
    </w:p>
    <w:p w14:paraId="55558140" w14:textId="7BA4EE7E" w:rsidR="00946CFC" w:rsidRDefault="00946CFC" w:rsidP="00946CFC">
      <w:pPr>
        <w:pStyle w:val="2"/>
      </w:pPr>
      <w:r>
        <w:rPr>
          <w:rFonts w:hint="eastAsia"/>
        </w:rPr>
        <w:t xml:space="preserve"> </w:t>
      </w:r>
      <w:bookmarkStart w:id="5" w:name="_Toc46504830"/>
      <w:r>
        <w:rPr>
          <w:rFonts w:hint="eastAsia"/>
        </w:rPr>
        <w:t>팀솔루션</w:t>
      </w:r>
      <w:r>
        <w:rPr>
          <w:rFonts w:hint="eastAsia"/>
        </w:rPr>
        <w:t xml:space="preserve"> </w:t>
      </w:r>
      <w:r>
        <w:rPr>
          <w:rFonts w:hint="eastAsia"/>
        </w:rPr>
        <w:t>조직사전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bookmarkEnd w:id="5"/>
    </w:p>
    <w:p w14:paraId="6ED3C4F2" w14:textId="3041F562" w:rsidR="00946CFC" w:rsidRDefault="00946CFC" w:rsidP="00946CFC">
      <w:pPr>
        <w:pStyle w:val="2"/>
      </w:pPr>
      <w:r>
        <w:t xml:space="preserve"> </w:t>
      </w:r>
      <w:bookmarkStart w:id="6" w:name="_Toc46504831"/>
      <w:r w:rsidR="0079230E">
        <w:rPr>
          <w:rFonts w:hint="eastAsia"/>
        </w:rPr>
        <w:t>종이</w:t>
      </w:r>
      <w:r w:rsidR="0079230E"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bookmarkEnd w:id="6"/>
    </w:p>
    <w:p w14:paraId="6D6F86FE" w14:textId="358F42E1" w:rsidR="00176EEC" w:rsidRPr="003B7D64" w:rsidRDefault="00176EEC" w:rsidP="00946CFC">
      <w:pPr>
        <w:pStyle w:val="2"/>
      </w:pPr>
      <w:r>
        <w:rPr>
          <w:rFonts w:hint="eastAsia"/>
        </w:rPr>
        <w:t xml:space="preserve"> </w:t>
      </w:r>
      <w:bookmarkStart w:id="7" w:name="_Toc46504832"/>
      <w:r>
        <w:rPr>
          <w:rFonts w:hint="eastAsia"/>
        </w:rPr>
        <w:t>슬기로운</w:t>
      </w:r>
      <w:r>
        <w:rPr>
          <w:rFonts w:hint="eastAsia"/>
        </w:rPr>
        <w:t xml:space="preserve"> </w:t>
      </w:r>
      <w:r>
        <w:rPr>
          <w:rFonts w:hint="eastAsia"/>
        </w:rPr>
        <w:t>팀솔루션</w:t>
      </w:r>
      <w:r>
        <w:rPr>
          <w:rFonts w:hint="eastAsia"/>
        </w:rPr>
        <w:t xml:space="preserve"> </w:t>
      </w:r>
      <w:r>
        <w:rPr>
          <w:rFonts w:hint="eastAsia"/>
        </w:rPr>
        <w:t>초안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7"/>
    </w:p>
    <w:p w14:paraId="72E5DC63" w14:textId="5641F714" w:rsidR="007E27D4" w:rsidRDefault="007E27D4" w:rsidP="002816AB">
      <w:pPr>
        <w:pStyle w:val="1"/>
      </w:pPr>
      <w:bookmarkStart w:id="8" w:name="_Toc46504833"/>
      <w:r>
        <w:rPr>
          <w:rFonts w:hint="eastAsia"/>
        </w:rPr>
        <w:t>예정된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8"/>
    </w:p>
    <w:p w14:paraId="749F0026" w14:textId="0192E7C1" w:rsidR="007E27D4" w:rsidRDefault="007E27D4" w:rsidP="002816AB">
      <w:pPr>
        <w:pStyle w:val="1"/>
      </w:pPr>
      <w:bookmarkStart w:id="9" w:name="_Toc46504834"/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Start w:id="10" w:name="_Toc32336099"/>
      <w:bookmarkEnd w:id="9"/>
    </w:p>
    <w:p w14:paraId="042D491D" w14:textId="77777777" w:rsidR="00A1325D" w:rsidRDefault="00A1325D" w:rsidP="00A1325D">
      <w:pPr>
        <w:pStyle w:val="2"/>
      </w:pPr>
      <w:bookmarkStart w:id="11" w:name="_Toc46504835"/>
      <w:r>
        <w:t xml:space="preserve">RL(Reinforcement Learning) </w:t>
      </w:r>
      <w:r>
        <w:t>문서</w:t>
      </w:r>
      <w:r>
        <w:t xml:space="preserve"> </w:t>
      </w:r>
      <w:r>
        <w:t>작성</w:t>
      </w:r>
      <w:bookmarkEnd w:id="11"/>
    </w:p>
    <w:p w14:paraId="585A8A44" w14:textId="77777777" w:rsidR="00A1325D" w:rsidRDefault="00A1325D" w:rsidP="00A1325D">
      <w:pPr>
        <w:pStyle w:val="2"/>
      </w:pPr>
      <w:r>
        <w:t xml:space="preserve"> </w:t>
      </w:r>
      <w:bookmarkStart w:id="12" w:name="_Toc46504836"/>
      <w:r>
        <w:t>앙상블</w:t>
      </w:r>
      <w:r>
        <w:t xml:space="preserve">(Ensemble) </w:t>
      </w:r>
      <w:r>
        <w:rPr>
          <w:rFonts w:hint="eastAsia"/>
        </w:rPr>
        <w:t>기법</w:t>
      </w:r>
      <w:r>
        <w:rPr>
          <w:rFonts w:hint="eastAsia"/>
        </w:rPr>
        <w:t>,</w:t>
      </w:r>
      <w:r>
        <w:t xml:space="preserve"> </w:t>
      </w:r>
      <w:r>
        <w:t>배깅</w:t>
      </w:r>
      <w:r>
        <w:t xml:space="preserve">(Bagging), </w:t>
      </w:r>
      <w:r>
        <w:t>부스팅</w:t>
      </w:r>
      <w:r>
        <w:t xml:space="preserve">(Boosting) </w:t>
      </w:r>
      <w:r>
        <w:t>문서</w:t>
      </w:r>
      <w:r>
        <w:t xml:space="preserve"> </w:t>
      </w:r>
      <w:r>
        <w:t>작성</w:t>
      </w:r>
      <w:bookmarkEnd w:id="12"/>
    </w:p>
    <w:p w14:paraId="24773D67" w14:textId="19FD2129" w:rsidR="00A1325D" w:rsidRDefault="00A1325D" w:rsidP="00A1325D">
      <w:pPr>
        <w:pStyle w:val="2"/>
      </w:pPr>
      <w:r>
        <w:t xml:space="preserve"> </w:t>
      </w:r>
      <w:bookmarkStart w:id="13" w:name="_Toc46504837"/>
      <w:r>
        <w:t>Object Detection(Faster R-CNN/</w:t>
      </w:r>
      <w:proofErr w:type="gramStart"/>
      <w:r>
        <w:t>ResNet ,</w:t>
      </w:r>
      <w:proofErr w:type="gramEnd"/>
      <w:r>
        <w:t xml:space="preserve"> SSD/Mobile Net) </w:t>
      </w:r>
      <w:r>
        <w:t>문서</w:t>
      </w:r>
      <w:r>
        <w:t xml:space="preserve"> </w:t>
      </w:r>
      <w:r>
        <w:t>작성</w:t>
      </w:r>
      <w:bookmarkEnd w:id="13"/>
      <w:r>
        <w:t xml:space="preserve"> </w:t>
      </w:r>
    </w:p>
    <w:p w14:paraId="1EEDDC44" w14:textId="0EDCB90B" w:rsidR="00F63F7A" w:rsidRDefault="00F63F7A" w:rsidP="00F63F7A">
      <w:pPr>
        <w:pStyle w:val="IndentNormalLevel2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파워에서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예상</w:t>
      </w:r>
    </w:p>
    <w:p w14:paraId="0D7B6513" w14:textId="015E4AA5" w:rsidR="00A1325D" w:rsidRDefault="00A1325D" w:rsidP="00A1325D">
      <w:pPr>
        <w:pStyle w:val="2"/>
      </w:pPr>
      <w:r>
        <w:t xml:space="preserve"> </w:t>
      </w:r>
      <w:bookmarkStart w:id="14" w:name="_Toc46504838"/>
      <w:r>
        <w:t xml:space="preserve">CI/CD </w:t>
      </w:r>
      <w:r>
        <w:t>도구</w:t>
      </w:r>
      <w:r>
        <w:t>(Docker, Kub</w:t>
      </w:r>
      <w:r>
        <w:rPr>
          <w:rFonts w:hint="eastAsia"/>
        </w:rPr>
        <w:t>e</w:t>
      </w:r>
      <w:r>
        <w:t xml:space="preserve">rnetes) </w:t>
      </w:r>
      <w:r>
        <w:t>관련</w:t>
      </w:r>
      <w:r>
        <w:t xml:space="preserve"> </w:t>
      </w:r>
      <w:r>
        <w:t>문서</w:t>
      </w:r>
      <w:r>
        <w:t xml:space="preserve"> </w:t>
      </w:r>
      <w:r>
        <w:t>작성</w:t>
      </w:r>
      <w:bookmarkEnd w:id="14"/>
    </w:p>
    <w:p w14:paraId="19623A97" w14:textId="3E70EB0F" w:rsidR="00946CFC" w:rsidRDefault="00946CFC" w:rsidP="00A1325D">
      <w:pPr>
        <w:pStyle w:val="2"/>
      </w:pPr>
      <w:bookmarkStart w:id="15" w:name="_Toc46504839"/>
      <w:r>
        <w:rPr>
          <w:rFonts w:hint="eastAsia"/>
        </w:rPr>
        <w:t>S</w:t>
      </w:r>
      <w:r>
        <w:t xml:space="preserve">upervised, Un-Supervised, Semi-Supervised </w:t>
      </w:r>
      <w:r>
        <w:rPr>
          <w:rFonts w:hint="eastAsia"/>
        </w:rPr>
        <w:t>L</w:t>
      </w:r>
      <w:r>
        <w:t xml:space="preserve">earning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15"/>
    </w:p>
    <w:p w14:paraId="64CA3C79" w14:textId="7B72DE7E" w:rsidR="006E3E74" w:rsidRDefault="007E27D4" w:rsidP="00C1011A">
      <w:pPr>
        <w:pStyle w:val="1"/>
      </w:pPr>
      <w:bookmarkStart w:id="16" w:name="_Toc46504840"/>
      <w:bookmarkEnd w:id="10"/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16"/>
      <w:r w:rsidR="00C76CD5">
        <w:t xml:space="preserve"> </w:t>
      </w:r>
    </w:p>
    <w:sectPr w:rsidR="006E3E74" w:rsidSect="000F4380">
      <w:headerReference w:type="default" r:id="rId11"/>
      <w:footerReference w:type="default" r:id="rId12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14952" w14:textId="77777777" w:rsidR="008C6E58" w:rsidRDefault="008C6E58" w:rsidP="008C0EA3">
      <w:r>
        <w:separator/>
      </w:r>
    </w:p>
  </w:endnote>
  <w:endnote w:type="continuationSeparator" w:id="0">
    <w:p w14:paraId="37DD521A" w14:textId="77777777" w:rsidR="008C6E58" w:rsidRDefault="008C6E58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DD78" w14:textId="13B3A6C8"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>Author:</w:t>
    </w:r>
    <w:r w:rsidR="00BC37F6">
      <w:rPr>
        <w:sz w:val="16"/>
        <w:szCs w:val="16"/>
      </w:rPr>
      <w:t xml:space="preserve"> </w:t>
    </w:r>
    <w:r w:rsidR="00C76CD5">
      <w:rPr>
        <w:color w:val="0070C0"/>
        <w:sz w:val="16"/>
        <w:szCs w:val="16"/>
      </w:rPr>
      <w:t>SEUNGGWAN SONG sgsong@timmanage.com</w:t>
    </w:r>
    <w:r w:rsidRPr="002816AB">
      <w:rPr>
        <w:rFonts w:hint="eastAsia"/>
        <w:color w:val="0070C0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DD2205">
      <w:rPr>
        <w:noProof/>
        <w:sz w:val="16"/>
        <w:szCs w:val="16"/>
        <w:lang w:eastAsia="ko-KR"/>
      </w:rPr>
      <w:t>Friday, July 24, 2020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A926F" w14:textId="77777777" w:rsidR="008C6E58" w:rsidRDefault="008C6E58" w:rsidP="008C0EA3">
      <w:r>
        <w:separator/>
      </w:r>
    </w:p>
  </w:footnote>
  <w:footnote w:type="continuationSeparator" w:id="0">
    <w:p w14:paraId="56690E67" w14:textId="77777777" w:rsidR="008C6E58" w:rsidRDefault="008C6E58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73A1" w14:textId="77777777" w:rsidR="000F4380" w:rsidRDefault="00BA7696" w:rsidP="00BA7696">
    <w:pPr>
      <w:pStyle w:val="a3"/>
      <w:jc w:val="center"/>
      <w:rPr>
        <w:sz w:val="16"/>
        <w:szCs w:val="16"/>
        <w:lang w:eastAsia="ko-KR"/>
      </w:rPr>
    </w:pPr>
    <w:r w:rsidRPr="004A24D3">
      <w:rPr>
        <w:noProof/>
        <w:sz w:val="16"/>
        <w:szCs w:val="16"/>
        <w:lang w:eastAsia="ko-KR"/>
      </w:rPr>
      <w:drawing>
        <wp:inline distT="0" distB="0" distL="0" distR="0" wp14:anchorId="0879A2D5" wp14:editId="3D686FA4">
          <wp:extent cx="1528811" cy="217413"/>
          <wp:effectExtent l="0" t="0" r="0" b="0"/>
          <wp:docPr id="9" name="그림 8">
            <a:extLst xmlns:a="http://schemas.openxmlformats.org/drawingml/2006/main">
              <a:ext uri="{FF2B5EF4-FFF2-40B4-BE49-F238E27FC236}">
                <a16:creationId xmlns:a16="http://schemas.microsoft.com/office/drawing/2014/main" id="{445E06AD-862C-4185-90AF-DD45413E9B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>
                    <a:extLst>
                      <a:ext uri="{FF2B5EF4-FFF2-40B4-BE49-F238E27FC236}">
                        <a16:creationId xmlns:a16="http://schemas.microsoft.com/office/drawing/2014/main" id="{445E06AD-862C-4185-90AF-DD45413E9B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665" cy="23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1DD20" w14:textId="77777777" w:rsidR="000F4380" w:rsidRDefault="000F4380">
    <w:pPr>
      <w:pStyle w:val="a3"/>
      <w:rPr>
        <w:sz w:val="16"/>
        <w:szCs w:val="16"/>
        <w:lang w:eastAsia="ko-KR"/>
      </w:rPr>
    </w:pPr>
  </w:p>
  <w:p w14:paraId="03C27B17" w14:textId="7616D064" w:rsidR="00944D17" w:rsidRPr="003B2111" w:rsidRDefault="008C0EA3">
    <w:pPr>
      <w:pStyle w:val="a3"/>
      <w:rPr>
        <w:color w:val="0070C0"/>
        <w:sz w:val="16"/>
        <w:szCs w:val="16"/>
        <w:lang w:eastAsia="ko-KR"/>
      </w:rPr>
    </w:pPr>
    <w:r w:rsidRPr="003B2111">
      <w:rPr>
        <w:color w:val="0070C0"/>
        <w:sz w:val="16"/>
        <w:szCs w:val="16"/>
        <w:lang w:eastAsia="ko-KR"/>
      </w:rPr>
      <w:t>File:</w:t>
    </w:r>
    <w:r w:rsidR="007228FE" w:rsidRPr="003B2111">
      <w:rPr>
        <w:rFonts w:hint="eastAsia"/>
        <w:color w:val="0070C0"/>
        <w:sz w:val="16"/>
        <w:szCs w:val="16"/>
        <w:lang w:eastAsia="ko-KR"/>
      </w:rPr>
      <w:t xml:space="preserve"> </w:t>
    </w:r>
    <w:r w:rsidR="006461AE" w:rsidRPr="006461AE">
      <w:rPr>
        <w:color w:val="0070C0"/>
        <w:sz w:val="16"/>
        <w:szCs w:val="16"/>
        <w:lang w:eastAsia="ko-KR"/>
      </w:rPr>
      <w:fldChar w:fldCharType="begin"/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rFonts w:hint="eastAsia"/>
        <w:color w:val="0070C0"/>
        <w:sz w:val="16"/>
        <w:szCs w:val="16"/>
        <w:lang w:eastAsia="ko-KR"/>
      </w:rPr>
      <w:instrText>FILENAME   \* MERGEFORMAT</w:instrText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color w:val="0070C0"/>
        <w:sz w:val="16"/>
        <w:szCs w:val="16"/>
        <w:lang w:eastAsia="ko-KR"/>
      </w:rPr>
      <w:fldChar w:fldCharType="separate"/>
    </w:r>
    <w:r w:rsidR="00B56712">
      <w:rPr>
        <w:rFonts w:hint="eastAsia"/>
        <w:noProof/>
        <w:color w:val="0070C0"/>
        <w:sz w:val="16"/>
        <w:szCs w:val="16"/>
        <w:lang w:eastAsia="ko-KR"/>
      </w:rPr>
      <w:t>일일</w:t>
    </w:r>
    <w:r w:rsidR="00B56712">
      <w:rPr>
        <w:rFonts w:hint="eastAsia"/>
        <w:noProof/>
        <w:color w:val="0070C0"/>
        <w:sz w:val="16"/>
        <w:szCs w:val="16"/>
        <w:lang w:eastAsia="ko-KR"/>
      </w:rPr>
      <w:t xml:space="preserve"> </w:t>
    </w:r>
    <w:r w:rsidR="00B56712">
      <w:rPr>
        <w:rFonts w:hint="eastAsia"/>
        <w:noProof/>
        <w:color w:val="0070C0"/>
        <w:sz w:val="16"/>
        <w:szCs w:val="16"/>
        <w:lang w:eastAsia="ko-KR"/>
      </w:rPr>
      <w:t>보고</w:t>
    </w:r>
    <w:r w:rsidR="00B56712">
      <w:rPr>
        <w:rFonts w:hint="eastAsia"/>
        <w:noProof/>
        <w:color w:val="0070C0"/>
        <w:sz w:val="16"/>
        <w:szCs w:val="16"/>
        <w:lang w:eastAsia="ko-KR"/>
      </w:rPr>
      <w:t>_</w:t>
    </w:r>
    <w:r w:rsidR="00B56712">
      <w:rPr>
        <w:rFonts w:hint="eastAsia"/>
        <w:noProof/>
        <w:color w:val="0070C0"/>
        <w:sz w:val="16"/>
        <w:szCs w:val="16"/>
        <w:lang w:eastAsia="ko-KR"/>
      </w:rPr>
      <w:t>송승관</w:t>
    </w:r>
    <w:r w:rsidR="00B56712">
      <w:rPr>
        <w:rFonts w:hint="eastAsia"/>
        <w:noProof/>
        <w:color w:val="0070C0"/>
        <w:sz w:val="16"/>
        <w:szCs w:val="16"/>
        <w:lang w:eastAsia="ko-KR"/>
      </w:rPr>
      <w:t>_20200724</w:t>
    </w:r>
    <w:r w:rsidR="006461AE" w:rsidRPr="006461AE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rFonts w:hint="eastAsia"/>
        <w:color w:val="0070C0"/>
        <w:sz w:val="16"/>
        <w:szCs w:val="16"/>
        <w:lang w:eastAsia="ko-KR"/>
      </w:rPr>
      <w:instrText>TITLE   \* MERGEFORMAT</w:instrText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TITLE 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6461AE">
      <w:rPr>
        <w:color w:val="0070C0"/>
        <w:sz w:val="16"/>
        <w:szCs w:val="16"/>
        <w:lang w:eastAsia="ko-KR"/>
      </w:rPr>
      <w:fldChar w:fldCharType="begin"/>
    </w:r>
    <w:r w:rsidR="006461AE">
      <w:rPr>
        <w:color w:val="0070C0"/>
        <w:sz w:val="16"/>
        <w:szCs w:val="16"/>
        <w:lang w:eastAsia="ko-KR"/>
      </w:rPr>
      <w:instrText xml:space="preserve"> TITLE   \* MERGEFORMAT </w:instrText>
    </w:r>
    <w:r w:rsidR="006461AE">
      <w:rPr>
        <w:color w:val="0070C0"/>
        <w:sz w:val="16"/>
        <w:szCs w:val="16"/>
        <w:lang w:eastAsia="ko-KR"/>
      </w:rPr>
      <w:fldChar w:fldCharType="end"/>
    </w:r>
    <w:r w:rsidRPr="003B2111">
      <w:rPr>
        <w:color w:val="0070C0"/>
        <w:sz w:val="16"/>
        <w:szCs w:val="16"/>
        <w:lang w:eastAsia="ko-KR"/>
      </w:rPr>
      <w:tab/>
    </w:r>
    <w:r w:rsidR="007228FE" w:rsidRPr="003B2111">
      <w:rPr>
        <w:rFonts w:hint="eastAsia"/>
        <w:color w:val="0070C0"/>
        <w:sz w:val="16"/>
        <w:szCs w:val="16"/>
        <w:lang w:eastAsia="ko-KR"/>
      </w:rPr>
      <w:tab/>
    </w:r>
    <w:r w:rsidRPr="003B2111">
      <w:rPr>
        <w:color w:val="0070C0"/>
        <w:sz w:val="16"/>
        <w:szCs w:val="16"/>
        <w:lang w:eastAsia="ko-KR"/>
      </w:rPr>
      <w:t>Created:</w:t>
    </w:r>
    <w:r w:rsidR="00BC37F6" w:rsidRPr="003B2111">
      <w:rPr>
        <w:color w:val="0070C0"/>
        <w:sz w:val="16"/>
        <w:szCs w:val="16"/>
        <w:lang w:eastAsia="ko-KR"/>
      </w:rPr>
      <w:t xml:space="preserve"> </w:t>
    </w:r>
    <w:r w:rsidR="000446C9">
      <w:rPr>
        <w:color w:val="0070C0"/>
        <w:sz w:val="16"/>
        <w:szCs w:val="16"/>
        <w:lang w:eastAsia="ko-KR"/>
      </w:rPr>
      <w:t xml:space="preserve">July </w:t>
    </w:r>
    <w:r w:rsidR="004203D6">
      <w:rPr>
        <w:color w:val="0070C0"/>
        <w:sz w:val="16"/>
        <w:szCs w:val="16"/>
        <w:lang w:eastAsia="ko-KR"/>
      </w:rPr>
      <w:t>2</w:t>
    </w:r>
    <w:r w:rsidR="00B56712">
      <w:rPr>
        <w:color w:val="0070C0"/>
        <w:sz w:val="16"/>
        <w:szCs w:val="16"/>
        <w:lang w:eastAsia="ko-KR"/>
      </w:rPr>
      <w:t>4</w:t>
    </w:r>
    <w:r w:rsidR="000446C9">
      <w:rPr>
        <w:color w:val="0070C0"/>
        <w:sz w:val="16"/>
        <w:szCs w:val="16"/>
        <w:lang w:eastAsia="ko-KR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8E9"/>
    <w:multiLevelType w:val="hybridMultilevel"/>
    <w:tmpl w:val="F6A47DF2"/>
    <w:lvl w:ilvl="0" w:tplc="FFFFFFFF">
      <w:numFmt w:val="bullet"/>
      <w:lvlText w:val="-"/>
      <w:lvlJc w:val="left"/>
      <w:pPr>
        <w:ind w:left="64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A190278"/>
    <w:multiLevelType w:val="multilevel"/>
    <w:tmpl w:val="3FE49A18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164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360E6C63"/>
    <w:multiLevelType w:val="multilevel"/>
    <w:tmpl w:val="3FE49A18"/>
    <w:numStyleLink w:val="Headings"/>
  </w:abstractNum>
  <w:abstractNum w:abstractNumId="4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41B15"/>
    <w:multiLevelType w:val="hybridMultilevel"/>
    <w:tmpl w:val="BAD06124"/>
    <w:lvl w:ilvl="0" w:tplc="88BE4462">
      <w:start w:val="7"/>
      <w:numFmt w:val="bullet"/>
      <w:lvlText w:val="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6" w15:restartNumberingAfterBreak="0">
    <w:nsid w:val="5D7A5407"/>
    <w:multiLevelType w:val="hybridMultilevel"/>
    <w:tmpl w:val="26F28C62"/>
    <w:lvl w:ilvl="0" w:tplc="F05A45E8">
      <w:start w:val="4"/>
      <w:numFmt w:val="bullet"/>
      <w:lvlText w:val="-"/>
      <w:lvlJc w:val="left"/>
      <w:pPr>
        <w:ind w:left="64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7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6A9477D8"/>
    <w:multiLevelType w:val="hybridMultilevel"/>
    <w:tmpl w:val="B986F32C"/>
    <w:lvl w:ilvl="0" w:tplc="FFFFFFFF"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 w15:restartNumberingAfterBreak="0">
    <w:nsid w:val="75465435"/>
    <w:multiLevelType w:val="hybridMultilevel"/>
    <w:tmpl w:val="6CDEF02A"/>
    <w:lvl w:ilvl="0" w:tplc="3DCE7A6E">
      <w:numFmt w:val="bullet"/>
      <w:lvlText w:val="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10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7"/>
  </w:num>
  <w:num w:numId="9">
    <w:abstractNumId w:val="4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2"/>
  </w:num>
  <w:num w:numId="17">
    <w:abstractNumId w:val="1"/>
  </w:num>
  <w:num w:numId="18">
    <w:abstractNumId w:val="1"/>
  </w:num>
  <w:num w:numId="19">
    <w:abstractNumId w:val="1"/>
  </w:num>
  <w:num w:numId="20">
    <w:abstractNumId w:val="1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  <w:lvlOverride w:ilvl="1">
      <w:lvl w:ilvl="1">
        <w:start w:val="1"/>
        <w:numFmt w:val="decimal"/>
        <w:pStyle w:val="2"/>
        <w:lvlText w:val="%1.%2"/>
        <w:lvlJc w:val="left"/>
        <w:pPr>
          <w:ind w:left="7164" w:hanging="360"/>
        </w:pPr>
        <w:rPr>
          <w:rFonts w:hint="eastAsia"/>
          <w:b w:val="0"/>
          <w:bCs w:val="0"/>
        </w:rPr>
      </w:lvl>
    </w:lvlOverride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6"/>
  </w:num>
  <w:num w:numId="43">
    <w:abstractNumId w:val="8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3"/>
    <w:rsid w:val="000204E2"/>
    <w:rsid w:val="0002447C"/>
    <w:rsid w:val="00024F15"/>
    <w:rsid w:val="00035A17"/>
    <w:rsid w:val="000433F1"/>
    <w:rsid w:val="000446C9"/>
    <w:rsid w:val="000517B7"/>
    <w:rsid w:val="00082E43"/>
    <w:rsid w:val="000A3052"/>
    <w:rsid w:val="000A652F"/>
    <w:rsid w:val="000B3066"/>
    <w:rsid w:val="000B7A73"/>
    <w:rsid w:val="000C29AE"/>
    <w:rsid w:val="000C6379"/>
    <w:rsid w:val="000C78BD"/>
    <w:rsid w:val="000D2D97"/>
    <w:rsid w:val="000F4380"/>
    <w:rsid w:val="000F6A29"/>
    <w:rsid w:val="000F6E15"/>
    <w:rsid w:val="00110E94"/>
    <w:rsid w:val="00122284"/>
    <w:rsid w:val="00131ABC"/>
    <w:rsid w:val="00133956"/>
    <w:rsid w:val="00161E90"/>
    <w:rsid w:val="00166FD6"/>
    <w:rsid w:val="00166FEA"/>
    <w:rsid w:val="00175C7E"/>
    <w:rsid w:val="00176EEC"/>
    <w:rsid w:val="00177224"/>
    <w:rsid w:val="00192297"/>
    <w:rsid w:val="001A200E"/>
    <w:rsid w:val="001A72E7"/>
    <w:rsid w:val="001B7D96"/>
    <w:rsid w:val="001C417B"/>
    <w:rsid w:val="001D5427"/>
    <w:rsid w:val="001E352C"/>
    <w:rsid w:val="001F5719"/>
    <w:rsid w:val="001F5D35"/>
    <w:rsid w:val="00204553"/>
    <w:rsid w:val="00214908"/>
    <w:rsid w:val="0022234C"/>
    <w:rsid w:val="00230987"/>
    <w:rsid w:val="00234DA8"/>
    <w:rsid w:val="00235B53"/>
    <w:rsid w:val="00264F66"/>
    <w:rsid w:val="00266DE8"/>
    <w:rsid w:val="0027103C"/>
    <w:rsid w:val="002816AB"/>
    <w:rsid w:val="00291661"/>
    <w:rsid w:val="0029560C"/>
    <w:rsid w:val="002B1875"/>
    <w:rsid w:val="002C7CEB"/>
    <w:rsid w:val="002D0E61"/>
    <w:rsid w:val="002D0F5F"/>
    <w:rsid w:val="002E353A"/>
    <w:rsid w:val="002E534F"/>
    <w:rsid w:val="002F29BC"/>
    <w:rsid w:val="003113D5"/>
    <w:rsid w:val="00315E8D"/>
    <w:rsid w:val="00325136"/>
    <w:rsid w:val="003454D4"/>
    <w:rsid w:val="00350869"/>
    <w:rsid w:val="00351002"/>
    <w:rsid w:val="00367539"/>
    <w:rsid w:val="003722DB"/>
    <w:rsid w:val="00374D6D"/>
    <w:rsid w:val="00386F13"/>
    <w:rsid w:val="003942A1"/>
    <w:rsid w:val="003951F3"/>
    <w:rsid w:val="003A3194"/>
    <w:rsid w:val="003B2111"/>
    <w:rsid w:val="003B3712"/>
    <w:rsid w:val="003B7D64"/>
    <w:rsid w:val="003D175D"/>
    <w:rsid w:val="003E3873"/>
    <w:rsid w:val="003E69BE"/>
    <w:rsid w:val="00411E44"/>
    <w:rsid w:val="004203D6"/>
    <w:rsid w:val="00420424"/>
    <w:rsid w:val="00427580"/>
    <w:rsid w:val="004351F0"/>
    <w:rsid w:val="00446D1D"/>
    <w:rsid w:val="00455983"/>
    <w:rsid w:val="00471083"/>
    <w:rsid w:val="00481394"/>
    <w:rsid w:val="00492412"/>
    <w:rsid w:val="004B44F4"/>
    <w:rsid w:val="004C075B"/>
    <w:rsid w:val="004C2A84"/>
    <w:rsid w:val="004C2D0D"/>
    <w:rsid w:val="004D3C3A"/>
    <w:rsid w:val="004F0233"/>
    <w:rsid w:val="004F0884"/>
    <w:rsid w:val="00507C38"/>
    <w:rsid w:val="00511599"/>
    <w:rsid w:val="0052510F"/>
    <w:rsid w:val="00551778"/>
    <w:rsid w:val="00556B84"/>
    <w:rsid w:val="005674DD"/>
    <w:rsid w:val="00570C10"/>
    <w:rsid w:val="00583C09"/>
    <w:rsid w:val="005A066A"/>
    <w:rsid w:val="005A27F3"/>
    <w:rsid w:val="005A2AB8"/>
    <w:rsid w:val="005B157D"/>
    <w:rsid w:val="005C2354"/>
    <w:rsid w:val="005D52A6"/>
    <w:rsid w:val="005D7358"/>
    <w:rsid w:val="005E440D"/>
    <w:rsid w:val="005F0B06"/>
    <w:rsid w:val="0060459A"/>
    <w:rsid w:val="00614319"/>
    <w:rsid w:val="00622381"/>
    <w:rsid w:val="006230A1"/>
    <w:rsid w:val="00627B73"/>
    <w:rsid w:val="006461AE"/>
    <w:rsid w:val="006478FD"/>
    <w:rsid w:val="0065567B"/>
    <w:rsid w:val="00664465"/>
    <w:rsid w:val="00664524"/>
    <w:rsid w:val="006778F6"/>
    <w:rsid w:val="00681EC4"/>
    <w:rsid w:val="006834CE"/>
    <w:rsid w:val="00684550"/>
    <w:rsid w:val="00697298"/>
    <w:rsid w:val="006C4B84"/>
    <w:rsid w:val="006D5C43"/>
    <w:rsid w:val="006E3E74"/>
    <w:rsid w:val="006E4572"/>
    <w:rsid w:val="006F1180"/>
    <w:rsid w:val="006F2A4E"/>
    <w:rsid w:val="00700D74"/>
    <w:rsid w:val="00706438"/>
    <w:rsid w:val="00712926"/>
    <w:rsid w:val="00715FBC"/>
    <w:rsid w:val="00717994"/>
    <w:rsid w:val="007228FE"/>
    <w:rsid w:val="00724740"/>
    <w:rsid w:val="00730E79"/>
    <w:rsid w:val="00740572"/>
    <w:rsid w:val="00761251"/>
    <w:rsid w:val="0079230E"/>
    <w:rsid w:val="007C449B"/>
    <w:rsid w:val="007D21E5"/>
    <w:rsid w:val="007D3DF8"/>
    <w:rsid w:val="007D4011"/>
    <w:rsid w:val="007E27D4"/>
    <w:rsid w:val="0080011F"/>
    <w:rsid w:val="00812753"/>
    <w:rsid w:val="008248AE"/>
    <w:rsid w:val="00833C51"/>
    <w:rsid w:val="00847FEA"/>
    <w:rsid w:val="008612E6"/>
    <w:rsid w:val="00865F5F"/>
    <w:rsid w:val="00880289"/>
    <w:rsid w:val="00885111"/>
    <w:rsid w:val="0088787F"/>
    <w:rsid w:val="008A34E9"/>
    <w:rsid w:val="008A646D"/>
    <w:rsid w:val="008B15F8"/>
    <w:rsid w:val="008C0EA3"/>
    <w:rsid w:val="008C18DC"/>
    <w:rsid w:val="008C37BC"/>
    <w:rsid w:val="008C5107"/>
    <w:rsid w:val="008C6E58"/>
    <w:rsid w:val="008E62C0"/>
    <w:rsid w:val="008E662A"/>
    <w:rsid w:val="008E7A4C"/>
    <w:rsid w:val="008F3111"/>
    <w:rsid w:val="009062F0"/>
    <w:rsid w:val="0090669A"/>
    <w:rsid w:val="0090747A"/>
    <w:rsid w:val="00936A87"/>
    <w:rsid w:val="00944D17"/>
    <w:rsid w:val="00945967"/>
    <w:rsid w:val="00946CFC"/>
    <w:rsid w:val="00964EEC"/>
    <w:rsid w:val="00965708"/>
    <w:rsid w:val="00973F90"/>
    <w:rsid w:val="00974F9C"/>
    <w:rsid w:val="009832B2"/>
    <w:rsid w:val="0099049A"/>
    <w:rsid w:val="00990EE7"/>
    <w:rsid w:val="009A0D82"/>
    <w:rsid w:val="009A6BA3"/>
    <w:rsid w:val="009B2BC8"/>
    <w:rsid w:val="009B3581"/>
    <w:rsid w:val="009D0431"/>
    <w:rsid w:val="009D20A0"/>
    <w:rsid w:val="009D22B9"/>
    <w:rsid w:val="00A1325D"/>
    <w:rsid w:val="00A66544"/>
    <w:rsid w:val="00A70956"/>
    <w:rsid w:val="00A7264F"/>
    <w:rsid w:val="00A77CEC"/>
    <w:rsid w:val="00A8079E"/>
    <w:rsid w:val="00A865A8"/>
    <w:rsid w:val="00A90105"/>
    <w:rsid w:val="00AA343D"/>
    <w:rsid w:val="00AD4F47"/>
    <w:rsid w:val="00AD53E6"/>
    <w:rsid w:val="00AE04B1"/>
    <w:rsid w:val="00AF2B16"/>
    <w:rsid w:val="00B104A1"/>
    <w:rsid w:val="00B1140A"/>
    <w:rsid w:val="00B1344D"/>
    <w:rsid w:val="00B210DB"/>
    <w:rsid w:val="00B31965"/>
    <w:rsid w:val="00B56712"/>
    <w:rsid w:val="00B56DE4"/>
    <w:rsid w:val="00B57E67"/>
    <w:rsid w:val="00B62E95"/>
    <w:rsid w:val="00B64420"/>
    <w:rsid w:val="00BA611A"/>
    <w:rsid w:val="00BA7696"/>
    <w:rsid w:val="00BB5B5F"/>
    <w:rsid w:val="00BC37F6"/>
    <w:rsid w:val="00BF1100"/>
    <w:rsid w:val="00C03390"/>
    <w:rsid w:val="00C04966"/>
    <w:rsid w:val="00C06032"/>
    <w:rsid w:val="00C1011A"/>
    <w:rsid w:val="00C127A7"/>
    <w:rsid w:val="00C25CD6"/>
    <w:rsid w:val="00C334E7"/>
    <w:rsid w:val="00C35BA8"/>
    <w:rsid w:val="00C35F9E"/>
    <w:rsid w:val="00C428D5"/>
    <w:rsid w:val="00C438D2"/>
    <w:rsid w:val="00C63A90"/>
    <w:rsid w:val="00C74961"/>
    <w:rsid w:val="00C75668"/>
    <w:rsid w:val="00C76CD5"/>
    <w:rsid w:val="00CC3028"/>
    <w:rsid w:val="00CC4386"/>
    <w:rsid w:val="00CE0F31"/>
    <w:rsid w:val="00CF25B6"/>
    <w:rsid w:val="00D00A70"/>
    <w:rsid w:val="00D17D4C"/>
    <w:rsid w:val="00D227B5"/>
    <w:rsid w:val="00D46E8E"/>
    <w:rsid w:val="00D53BC8"/>
    <w:rsid w:val="00D65C4F"/>
    <w:rsid w:val="00D862FF"/>
    <w:rsid w:val="00DA0496"/>
    <w:rsid w:val="00DB1F4E"/>
    <w:rsid w:val="00DD2205"/>
    <w:rsid w:val="00DD6C56"/>
    <w:rsid w:val="00DF737D"/>
    <w:rsid w:val="00E07FB7"/>
    <w:rsid w:val="00E10599"/>
    <w:rsid w:val="00E22F4D"/>
    <w:rsid w:val="00E334DE"/>
    <w:rsid w:val="00E5014D"/>
    <w:rsid w:val="00E51476"/>
    <w:rsid w:val="00E56A20"/>
    <w:rsid w:val="00E603B6"/>
    <w:rsid w:val="00E71656"/>
    <w:rsid w:val="00E8740E"/>
    <w:rsid w:val="00EA5FA3"/>
    <w:rsid w:val="00EC380E"/>
    <w:rsid w:val="00ED235F"/>
    <w:rsid w:val="00ED6032"/>
    <w:rsid w:val="00EE5EC5"/>
    <w:rsid w:val="00EF72F2"/>
    <w:rsid w:val="00F0068C"/>
    <w:rsid w:val="00F01C07"/>
    <w:rsid w:val="00F044F5"/>
    <w:rsid w:val="00F10EB8"/>
    <w:rsid w:val="00F30D59"/>
    <w:rsid w:val="00F44DB5"/>
    <w:rsid w:val="00F63F7A"/>
    <w:rsid w:val="00F65A74"/>
    <w:rsid w:val="00F67A7B"/>
    <w:rsid w:val="00F72165"/>
    <w:rsid w:val="00F7482C"/>
    <w:rsid w:val="00F768E3"/>
    <w:rsid w:val="00F76BEC"/>
    <w:rsid w:val="00F83F1F"/>
    <w:rsid w:val="00FE21B1"/>
    <w:rsid w:val="00FF2C30"/>
    <w:rsid w:val="2FFAE068"/>
    <w:rsid w:val="498F35F8"/>
    <w:rsid w:val="691A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3F46"/>
  <w15:chartTrackingRefBased/>
  <w15:docId w15:val="{065AAEDE-8783-4B9F-AD79-CED3705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2816AB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0F6E1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0F6E1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6AB"/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0F6E1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0F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6E3E74"/>
    <w:pPr>
      <w:spacing w:after="240" w:line="276" w:lineRule="auto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E3E74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character" w:customStyle="1" w:styleId="11">
    <w:name w:val="확인되지 않은 멘션1"/>
    <w:basedOn w:val="a0"/>
    <w:uiPriority w:val="99"/>
    <w:semiHidden/>
    <w:unhideWhenUsed/>
    <w:rsid w:val="000517B7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F63F7A"/>
    <w:pPr>
      <w:tabs>
        <w:tab w:val="left" w:pos="1000"/>
        <w:tab w:val="right" w:leader="dot" w:pos="9017"/>
      </w:tabs>
      <w:ind w:leftChars="200" w:left="440"/>
    </w:pPr>
    <w:rPr>
      <w:noProof/>
    </w:rPr>
  </w:style>
  <w:style w:type="paragraph" w:styleId="30">
    <w:name w:val="toc 3"/>
    <w:basedOn w:val="a"/>
    <w:next w:val="a"/>
    <w:autoRedefine/>
    <w:uiPriority w:val="39"/>
    <w:unhideWhenUsed/>
    <w:rsid w:val="008E662A"/>
    <w:pPr>
      <w:ind w:leftChars="400" w:left="850"/>
    </w:pPr>
  </w:style>
  <w:style w:type="table" w:styleId="a8">
    <w:name w:val="Table Grid"/>
    <w:basedOn w:val="a1"/>
    <w:uiPriority w:val="59"/>
    <w:rsid w:val="005A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IndentNormalLevel2"/>
    <w:link w:val="CodeChar"/>
    <w:qFormat/>
    <w:rsid w:val="00367539"/>
    <w:rPr>
      <w:rFonts w:ascii="Courier New" w:hAnsi="Courier New" w:cs="Courier New"/>
      <w:sz w:val="18"/>
    </w:rPr>
  </w:style>
  <w:style w:type="character" w:customStyle="1" w:styleId="CodeChar">
    <w:name w:val="Code Char"/>
    <w:basedOn w:val="IndentNormalLevel2Char"/>
    <w:link w:val="Code"/>
    <w:rsid w:val="00367539"/>
    <w:rPr>
      <w:rFonts w:ascii="Courier New" w:hAnsi="Courier New" w:cs="Courier New"/>
      <w:sz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BC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Tim%20Solution\Normal%20-%20TIMSolution(20191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714BCDC03D8FF439A5ECAAA68E4B8E6" ma:contentTypeVersion="10" ma:contentTypeDescription="새 문서를 만듭니다." ma:contentTypeScope="" ma:versionID="113ef7b0db6851b8f92379721ba9950e">
  <xsd:schema xmlns:xsd="http://www.w3.org/2001/XMLSchema" xmlns:xs="http://www.w3.org/2001/XMLSchema" xmlns:p="http://schemas.microsoft.com/office/2006/metadata/properties" xmlns:ns2="686dc2b6-8e19-4a88-9b38-7c6e62e59636" xmlns:ns3="a210977a-dde4-40c2-b3a1-ba5983e17a48" targetNamespace="http://schemas.microsoft.com/office/2006/metadata/properties" ma:root="true" ma:fieldsID="7fbc1973856fb86f25b4b1828d3cc299" ns2:_="" ns3:_="">
    <xsd:import namespace="686dc2b6-8e19-4a88-9b38-7c6e62e59636"/>
    <xsd:import namespace="a210977a-dde4-40c2-b3a1-ba5983e17a48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hortDesc" minOccurs="0"/>
                <xsd:element ref="ns2:Lang" minOccurs="0"/>
                <xsd:element ref="ns2:MediaServiceMetadata" minOccurs="0"/>
                <xsd:element ref="ns2:MediaServiceFastMetadata" minOccurs="0"/>
                <xsd:element ref="ns2:LongDesc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c2b6-8e19-4a88-9b38-7c6e62e59636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개발"/>
              <xsd:enumeration value="관리"/>
              <xsd:enumeration value="영업"/>
              <xsd:enumeration value="일지 Journal"/>
            </xsd:restriction>
          </xsd:simpleType>
        </xsd:union>
      </xsd:simpleType>
    </xsd:element>
    <xsd:element name="ShortDesc" ma:index="9" nillable="true" ma:displayName="ShortDesc" ma:description="짧은 설명" ma:format="Dropdown" ma:internalName="ShortDesc">
      <xsd:simpleType>
        <xsd:restriction base="dms:Text">
          <xsd:maxLength value="255"/>
        </xsd:restriction>
      </xsd:simpleType>
    </xsd:element>
    <xsd:element name="Lang" ma:index="10" nillable="true" ma:displayName="Lang" ma:format="Dropdown" ma:internalName="Lang">
      <xsd:simpleType>
        <xsd:restriction base="dms:Choice">
          <xsd:enumeration value="KR"/>
          <xsd:enumeration value="EN"/>
          <xsd:enumeration value="CH"/>
          <xsd:enumeration value="JP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ongDesc" ma:index="13" nillable="true" ma:displayName="LongDesc" ma:format="Dropdown" ma:internalName="LongDesc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977a-dde4-40c2-b3a1-ba5983e1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Desc xmlns="686dc2b6-8e19-4a88-9b38-7c6e62e59636" xsi:nil="true"/>
    <Category xmlns="686dc2b6-8e19-4a88-9b38-7c6e62e59636">일지 Journal</Category>
    <LongDesc xmlns="686dc2b6-8e19-4a88-9b38-7c6e62e59636" xsi:nil="true"/>
    <Lang xmlns="686dc2b6-8e19-4a88-9b38-7c6e62e5963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256EA1-C00B-4E9E-837E-FE4F358E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c2b6-8e19-4a88-9b38-7c6e62e59636"/>
    <ds:schemaRef ds:uri="a210977a-dde4-40c2-b3a1-ba5983e1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48DD13-DD9F-C74E-BD1D-C5F8727A27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DB0779-678B-49CF-AB56-2BE0A56957E6}">
  <ds:schemaRefs>
    <ds:schemaRef ds:uri="http://schemas.microsoft.com/office/2006/metadata/properties"/>
    <ds:schemaRef ds:uri="http://schemas.microsoft.com/office/infopath/2007/PartnerControls"/>
    <ds:schemaRef ds:uri="686dc2b6-8e19-4a88-9b38-7c6e62e59636"/>
  </ds:schemaRefs>
</ds:datastoreItem>
</file>

<file path=customXml/itemProps4.xml><?xml version="1.0" encoding="utf-8"?>
<ds:datastoreItem xmlns:ds="http://schemas.openxmlformats.org/officeDocument/2006/customXml" ds:itemID="{561BCAA6-056B-47FA-9A4F-FD22E5923D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TIMSolution(201912)</Template>
  <TotalTime>269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송 승관</cp:lastModifiedBy>
  <cp:revision>62</cp:revision>
  <dcterms:created xsi:type="dcterms:W3CDTF">2020-06-23T08:59:00Z</dcterms:created>
  <dcterms:modified xsi:type="dcterms:W3CDTF">2020-07-24T08:40:00Z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0x0101004714BCDC03D8FF439A5ECAAA68E4B8E6</vt:lpwstr>
  </property>
</Properties>
</file>